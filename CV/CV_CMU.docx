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570"/>
        <w:gridCol w:w="1886"/>
      </w:tblGrid>
      <w:tr w:rsidR="008E18D5" w:rsidRPr="00DE7766">
        <w:trPr>
          <w:cantSplit/>
        </w:trPr>
        <w:tc>
          <w:tcPr>
            <w:tcW w:w="8924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EF0C75" w:rsidP="00A07D6A">
            <w:r>
              <w:t>Jason Larkin</w:t>
            </w:r>
          </w:p>
          <w:p w:rsidR="008E18D5" w:rsidRPr="00DE7766" w:rsidRDefault="007C1698" w:rsidP="00A07D6A">
            <w:r>
              <w:t>4763 Sherwood Dr</w:t>
            </w:r>
            <w:r w:rsidR="003E6110">
              <w:t xml:space="preserve">, </w:t>
            </w:r>
            <w:r>
              <w:t>Pittsburgh, PA 15236</w:t>
            </w:r>
          </w:p>
          <w:p w:rsidR="008E18D5" w:rsidRDefault="00EF0C75" w:rsidP="00C069B4">
            <w:r>
              <w:t>412-398-8813</w:t>
            </w:r>
          </w:p>
          <w:p w:rsidR="00256223" w:rsidRPr="00DE7766" w:rsidRDefault="00817BFF" w:rsidP="00817BFF">
            <w:pPr>
              <w:pStyle w:val="e-mailaddress"/>
            </w:pPr>
            <w:r>
              <w:t>jmlarkin</w:t>
            </w:r>
            <w:r w:rsidR="00EF0C75">
              <w:t>@</w:t>
            </w:r>
            <w:r>
              <w:t>andrew.cmu.edu</w:t>
            </w:r>
          </w:p>
        </w:tc>
      </w:tr>
      <w:tr w:rsidR="00DE7766" w:rsidRPr="00DE7766">
        <w:trPr>
          <w:trHeight w:val="153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</w:tc>
        <w:tc>
          <w:tcPr>
            <w:tcW w:w="8478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A0237B" w:rsidRDefault="00A0237B" w:rsidP="003826AC">
            <w:pPr>
              <w:pStyle w:val="Heading2"/>
            </w:pPr>
            <w:r>
              <w:t>Carnegie Mellon University, Pittsburgh, PA</w:t>
            </w:r>
          </w:p>
          <w:p w:rsidR="00A0237B" w:rsidRDefault="00A0237B" w:rsidP="00A0237B">
            <w:r w:rsidRPr="00A0237B">
              <w:rPr>
                <w:b/>
              </w:rPr>
              <w:t>PhD. Mechanical Engineering</w:t>
            </w:r>
            <w:r>
              <w:t xml:space="preserve">                                                 </w:t>
            </w:r>
            <w:r w:rsidR="00A77E32">
              <w:t xml:space="preserve">                         </w:t>
            </w:r>
            <w:r w:rsidRPr="00A0237B">
              <w:rPr>
                <w:b/>
              </w:rPr>
              <w:t>2009</w:t>
            </w:r>
            <w:r w:rsidR="00A77E32">
              <w:rPr>
                <w:b/>
              </w:rPr>
              <w:t>-present</w:t>
            </w:r>
          </w:p>
          <w:p w:rsidR="00A0237B" w:rsidRPr="00A0237B" w:rsidRDefault="00A0237B" w:rsidP="00A0237B">
            <w:r>
              <w:t>In Progress.</w:t>
            </w:r>
            <w:r w:rsidR="00780F3A">
              <w:t xml:space="preserve"> </w:t>
            </w:r>
            <w:r w:rsidR="00780F3A" w:rsidRPr="005D5792">
              <w:rPr>
                <w:b/>
              </w:rPr>
              <w:t>GPA: 3.</w:t>
            </w:r>
            <w:r w:rsidR="000F690E">
              <w:rPr>
                <w:b/>
              </w:rPr>
              <w:t>8</w:t>
            </w:r>
          </w:p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E374F" w:rsidRDefault="00EF0C75" w:rsidP="00B0560B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  <w:r w:rsidR="00713221">
              <w:t xml:space="preserve"> 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883650" w:rsidRDefault="006E54A0" w:rsidP="008A5F06">
            <w:pPr>
              <w:pStyle w:val="DatewnoSpaceBefore"/>
            </w:pPr>
            <w:r w:rsidRPr="00EE374F">
              <w:t>200</w:t>
            </w:r>
            <w:r w:rsidR="00EF0C75">
              <w:t>9</w:t>
            </w:r>
          </w:p>
        </w:tc>
      </w:tr>
      <w:tr w:rsidR="006E54A0" w:rsidRPr="00DE7766"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Default="006E54A0" w:rsidP="00431B4B">
            <w:r w:rsidRPr="00EE374F">
              <w:t>Dissertation: “</w:t>
            </w:r>
            <w:r w:rsidR="00431B4B">
              <w:t>Statistics of Particle</w:t>
            </w:r>
            <w:r w:rsidR="00FF7BC7">
              <w:t xml:space="preserve"> Concentrations in Free-Surface Turbulence</w:t>
            </w:r>
            <w:r>
              <w:t>”</w:t>
            </w:r>
          </w:p>
          <w:p w:rsidR="00B0560B" w:rsidRPr="00B0560B" w:rsidRDefault="00B0560B" w:rsidP="00431B4B">
            <w:pPr>
              <w:rPr>
                <w:b/>
              </w:rPr>
            </w:pPr>
            <w:r w:rsidRPr="00B0560B">
              <w:rPr>
                <w:b/>
              </w:rPr>
              <w:t>GPA: 3.7</w:t>
            </w:r>
          </w:p>
        </w:tc>
      </w:tr>
      <w:tr w:rsidR="006E54A0" w:rsidRPr="00DE7766"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EF0C75" w:rsidP="008A5F06">
            <w:pPr>
              <w:pStyle w:val="Heading3"/>
            </w:pPr>
            <w:r>
              <w:t>University of Pittsburgh</w:t>
            </w:r>
            <w:r w:rsidR="003826AC" w:rsidRPr="008A5F06">
              <w:t xml:space="preserve">, </w:t>
            </w:r>
            <w:r>
              <w:t>Pittsburgh, PA</w:t>
            </w:r>
          </w:p>
        </w:tc>
      </w:tr>
      <w:tr w:rsidR="006E54A0" w:rsidRPr="00DE7766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Default="00EF0C75" w:rsidP="006E54A0">
            <w:pPr>
              <w:pStyle w:val="Title"/>
            </w:pPr>
            <w:r>
              <w:t>B.S</w:t>
            </w:r>
            <w:r w:rsidR="006E54A0" w:rsidRPr="00EE374F">
              <w:t xml:space="preserve">. </w:t>
            </w:r>
            <w:r>
              <w:t>Mechanical Engineering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EF0C75" w:rsidP="006E54A0">
            <w:pPr>
              <w:pStyle w:val="DatewnoSpaceBefore"/>
            </w:pPr>
            <w:r>
              <w:t>2007</w:t>
            </w:r>
          </w:p>
        </w:tc>
      </w:tr>
      <w:tr w:rsidR="006E54A0" w:rsidRPr="00DE7766">
        <w:trPr>
          <w:trHeight w:val="30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CB0DE4" w:rsidP="005A08C4">
            <w:pPr>
              <w:pStyle w:val="BodyText"/>
            </w:pPr>
            <w:r w:rsidRPr="00B0560B">
              <w:rPr>
                <w:b/>
              </w:rPr>
              <w:t>GPA: 3.</w:t>
            </w:r>
            <w:r>
              <w:rPr>
                <w:b/>
              </w:rPr>
              <w:t>2</w:t>
            </w:r>
          </w:p>
        </w:tc>
      </w:tr>
      <w:tr w:rsidR="00DE7766" w:rsidRPr="00DE7766">
        <w:trPr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2911C8">
            <w:pPr>
              <w:pStyle w:val="Heading1"/>
            </w:pPr>
            <w:r>
              <w:t>AWARDS</w:t>
            </w:r>
          </w:p>
        </w:tc>
      </w:tr>
      <w:tr w:rsidR="00E81A09" w:rsidRPr="00DE7766">
        <w:trPr>
          <w:trHeight w:val="233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top w:val="single" w:sz="4" w:space="0" w:color="999999"/>
              <w:left w:val="nil"/>
              <w:right w:val="nil"/>
            </w:tcBorders>
          </w:tcPr>
          <w:p w:rsidR="00A77E32" w:rsidRDefault="00A77E32" w:rsidP="00D870C6">
            <w:pPr>
              <w:pStyle w:val="bulletedlist"/>
            </w:pPr>
            <w:r>
              <w:t>Graduate Student Researcher, Carnegie Mellon University Department of Mechanical Engineering</w:t>
            </w:r>
          </w:p>
          <w:p w:rsidR="00ED0D53" w:rsidRPr="00E81A09" w:rsidRDefault="00EF0C75" w:rsidP="00D870C6">
            <w:pPr>
              <w:pStyle w:val="bulletedlist"/>
            </w:pPr>
            <w:r>
              <w:t>Graduate Student Research Grant</w:t>
            </w:r>
            <w:r w:rsidR="00E81A09">
              <w:t>,</w:t>
            </w:r>
            <w:r>
              <w:t xml:space="preserve"> University of Pittsburgh Department of Physics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right w:val="nil"/>
            </w:tcBorders>
          </w:tcPr>
          <w:p w:rsidR="00A77E32" w:rsidRDefault="00A77E32" w:rsidP="00A76C60">
            <w:pPr>
              <w:pStyle w:val="Date"/>
            </w:pPr>
            <w:r>
              <w:t>2009-present</w:t>
            </w:r>
          </w:p>
          <w:p w:rsidR="00A77E32" w:rsidRDefault="00A77E32" w:rsidP="00A76C60">
            <w:pPr>
              <w:pStyle w:val="Date"/>
            </w:pPr>
          </w:p>
          <w:p w:rsidR="00E81A09" w:rsidRPr="00DE7766" w:rsidRDefault="00EF0C75" w:rsidP="00A76C60">
            <w:pPr>
              <w:pStyle w:val="Date"/>
            </w:pPr>
            <w:r>
              <w:t>2007</w:t>
            </w:r>
            <w:r w:rsidR="00E81A09" w:rsidRPr="00E81A09">
              <w:t xml:space="preserve"> – 200</w:t>
            </w:r>
            <w:r>
              <w:t>9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E0229C" w:rsidRDefault="00E045C8" w:rsidP="00E045C8">
            <w:pPr>
              <w:pStyle w:val="Heading2"/>
            </w:pPr>
            <w:r>
              <w:t>University of Pittsburgh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6962EF" w:rsidRDefault="00E81A09" w:rsidP="006962EF"/>
        </w:tc>
      </w:tr>
      <w:tr w:rsidR="00E81A09" w:rsidRPr="00DE7766"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045C8" w:rsidP="00E045C8">
            <w:r>
              <w:rPr>
                <w:rStyle w:val="TitleChar"/>
              </w:rPr>
              <w:t>Teaching Assistant</w:t>
            </w:r>
            <w:r w:rsidR="00E81A09" w:rsidRPr="00D24F9E">
              <w:t xml:space="preserve"> – </w:t>
            </w:r>
            <w:r>
              <w:t>Advanced Fluid Mechanics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6962EF" w:rsidRDefault="00E045C8" w:rsidP="00E0229C">
            <w:pPr>
              <w:pStyle w:val="DatewnoSpaceBefore"/>
            </w:pPr>
            <w:r>
              <w:t>2008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Default="00E045C8" w:rsidP="005A08C4">
            <w:pPr>
              <w:pStyle w:val="BodyText"/>
            </w:pPr>
            <w:r>
              <w:t>Held study sessions and office hours</w:t>
            </w:r>
            <w:r w:rsidR="00A8400E">
              <w:t xml:space="preserve"> on topics in Fluid Mechanics including viscous flow, boundary layer theory, and scale similarity.</w:t>
            </w:r>
          </w:p>
          <w:p w:rsidR="00431401" w:rsidRPr="00431401" w:rsidRDefault="00431401" w:rsidP="00011306">
            <w:pPr>
              <w:pStyle w:val="BodyText"/>
              <w:spacing w:line="240" w:lineRule="auto"/>
            </w:pPr>
            <w:r w:rsidRPr="00431401">
              <w:rPr>
                <w:b/>
              </w:rPr>
              <w:t>Lab Instructor</w:t>
            </w:r>
            <w:r>
              <w:rPr>
                <w:b/>
              </w:rPr>
              <w:t xml:space="preserve"> – </w:t>
            </w:r>
            <w:r w:rsidRPr="00431401">
              <w:t>Physics Lab</w:t>
            </w:r>
            <w:r>
              <w:rPr>
                <w:b/>
              </w:rPr>
              <w:t xml:space="preserve">   </w:t>
            </w:r>
            <w:r w:rsidR="00901874">
              <w:rPr>
                <w:b/>
              </w:rPr>
              <w:t xml:space="preserve">                                       </w:t>
            </w:r>
            <w:r w:rsidR="00011306">
              <w:rPr>
                <w:b/>
              </w:rPr>
              <w:t xml:space="preserve">                                          2007-2009 </w:t>
            </w:r>
            <w:r>
              <w:t xml:space="preserve">Supervised and helped undergraduates conduct research.  Experiments ranged from turbulence and fluid mechanics to elasticity and fracture.  Taught skills in programming, automation, and fluid dynamics measurements.  </w:t>
            </w:r>
          </w:p>
        </w:tc>
      </w:tr>
      <w:tr w:rsidR="00E81A09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0B7372" w:rsidP="00E81A09">
            <w:r>
              <w:rPr>
                <w:rStyle w:val="TitleChar"/>
              </w:rPr>
              <w:t>Lecturer</w:t>
            </w:r>
            <w:r w:rsidR="00E81A09" w:rsidRPr="00E0229C">
              <w:rPr>
                <w:rStyle w:val="TitleChar"/>
              </w:rPr>
              <w:t xml:space="preserve"> </w:t>
            </w:r>
            <w:r w:rsidR="00E81A09" w:rsidRPr="00D24F9E">
              <w:t xml:space="preserve">– </w:t>
            </w:r>
            <w:r w:rsidR="00F911D1">
              <w:t>Physics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F911D1" w:rsidP="00E0229C">
            <w:pPr>
              <w:pStyle w:val="DatewnoSpaceBefore"/>
            </w:pPr>
            <w:r>
              <w:t>2007-2009</w:t>
            </w:r>
          </w:p>
        </w:tc>
      </w:tr>
      <w:tr w:rsidR="00E0229C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F911D1" w:rsidP="00E37BE0">
            <w:pPr>
              <w:pStyle w:val="BodyText"/>
            </w:pPr>
            <w:r>
              <w:t>Administered informal lectures to undergraduate students, graduate students, and faculty on</w:t>
            </w:r>
            <w:r w:rsidR="00A10DA7">
              <w:t xml:space="preserve"> a</w:t>
            </w:r>
            <w:r>
              <w:t xml:space="preserve"> </w:t>
            </w:r>
            <w:r w:rsidR="00E37BE0">
              <w:t>number</w:t>
            </w:r>
            <w:r>
              <w:t xml:space="preserve"> of topics </w:t>
            </w:r>
            <w:r w:rsidR="00E37BE0">
              <w:t xml:space="preserve">ranging </w:t>
            </w:r>
            <w:r>
              <w:t>from</w:t>
            </w:r>
            <w:r w:rsidR="00121D2D">
              <w:t xml:space="preserve"> Mathematics,</w:t>
            </w:r>
            <w:r>
              <w:t xml:space="preserve"> Turbulence, Bio-Physics, </w:t>
            </w:r>
            <w:r w:rsidR="00D77280">
              <w:t>Statistical and Thermal Physics</w:t>
            </w:r>
            <w:r w:rsidR="006A7CB3">
              <w:t xml:space="preserve"> and</w:t>
            </w:r>
            <w:r>
              <w:t xml:space="preserve"> general Nonlinear Phenomena.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D24F9E" w:rsidP="006962EF">
            <w:pPr>
              <w:pStyle w:val="Heading1"/>
            </w:pPr>
            <w:r>
              <w:t>Related Experience</w:t>
            </w:r>
            <w:r w:rsidR="00F911D1">
              <w:t xml:space="preserve"> 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EA4E91" w:rsidRDefault="00EA4E91" w:rsidP="003826AC">
            <w:pPr>
              <w:pStyle w:val="Heading2"/>
            </w:pPr>
            <w:r>
              <w:t>Department of Mechanical Engineering, Carnegie Mellon University, Pittsburgh, PA</w:t>
            </w:r>
          </w:p>
          <w:p w:rsidR="00EA4E91" w:rsidRPr="000044A5" w:rsidRDefault="00EA4E91" w:rsidP="00EA4E91">
            <w:pPr>
              <w:rPr>
                <w:b/>
              </w:rPr>
            </w:pPr>
            <w:r w:rsidRPr="000044A5">
              <w:rPr>
                <w:b/>
              </w:rPr>
              <w:t>Graduate Student Researcher</w:t>
            </w:r>
          </w:p>
          <w:p w:rsidR="00EA4E91" w:rsidRPr="00EA4E91" w:rsidRDefault="00F73022" w:rsidP="00EA4E91">
            <w:r>
              <w:t xml:space="preserve">Established research foundation for the simulation of Phase Change Materials. </w:t>
            </w:r>
            <w:r w:rsidR="00742D2F">
              <w:t>Established international collaboration with simulation expert</w:t>
            </w:r>
            <w:r w:rsidR="00023A59">
              <w:t xml:space="preserve"> in quantum mechanical methods</w:t>
            </w:r>
            <w:r w:rsidR="00742D2F">
              <w:t>.</w:t>
            </w:r>
            <w:r w:rsidR="00023A59">
              <w:t xml:space="preserve"> Have taken classes in the following areas: </w:t>
            </w:r>
            <w:r w:rsidR="001864D1">
              <w:t xml:space="preserve">Molecular Simulation, </w:t>
            </w:r>
            <w:r w:rsidR="00023A59">
              <w:t>Solid State Physics, Quantum Chemistry, Electronic Structure, Numerical Methods</w:t>
            </w:r>
          </w:p>
          <w:p w:rsidR="00256223" w:rsidRPr="006962EF" w:rsidRDefault="00284C43" w:rsidP="003826AC">
            <w:pPr>
              <w:pStyle w:val="Heading2"/>
            </w:pPr>
            <w:r>
              <w:t>Department of Physics,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84C43" w:rsidP="00A76C60">
            <w:pPr>
              <w:pStyle w:val="Title"/>
            </w:pPr>
            <w:r>
              <w:t>Graduate Student Researcher</w:t>
            </w:r>
          </w:p>
          <w:p w:rsidR="00256223" w:rsidRPr="00D24F9E" w:rsidRDefault="00302319" w:rsidP="005A08C4">
            <w:pPr>
              <w:pStyle w:val="BodyText"/>
            </w:pPr>
            <w:r>
              <w:t>Ran multipl</w:t>
            </w:r>
            <w:r w:rsidR="0012539F">
              <w:t>e experiments with</w:t>
            </w:r>
            <w:r w:rsidR="00A4056E">
              <w:t xml:space="preserve"> produced</w:t>
            </w:r>
            <w:r w:rsidR="00EA4E91">
              <w:t xml:space="preserve"> 2 published</w:t>
            </w:r>
            <w:r w:rsidR="0012539F">
              <w:t xml:space="preserve"> papers</w:t>
            </w:r>
            <w:r w:rsidR="00EA4E91">
              <w:t xml:space="preserve"> andone</w:t>
            </w:r>
            <w:r w:rsidR="0012539F">
              <w:t xml:space="preserve"> in submission</w:t>
            </w:r>
            <w:r>
              <w:t xml:space="preserve">.  Made use of PIV (particle imaging velocimetry) and LDV (laser Doppler velocimetry) equipment to conduct turbulent fluid measurements. </w:t>
            </w:r>
            <w:r w:rsidR="002D3EB1">
              <w:t>Also used photon correlation spectroscopy. Used skills in motion control and programming to assist in experiments.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84C43" w:rsidP="00A76C60">
            <w:pPr>
              <w:pStyle w:val="DatewnoSpaceBefore"/>
            </w:pPr>
            <w:r>
              <w:t>2007</w:t>
            </w:r>
            <w:r w:rsidR="00256223" w:rsidRPr="00D24F9E">
              <w:t xml:space="preserve"> </w:t>
            </w:r>
            <w:r w:rsidR="00256223">
              <w:t>-</w:t>
            </w:r>
            <w:r>
              <w:t xml:space="preserve"> 2009</w:t>
            </w:r>
          </w:p>
        </w:tc>
      </w:tr>
      <w:tr w:rsidR="00256223" w:rsidRPr="00DE7766">
        <w:trPr>
          <w:trHeight w:val="18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A4A91" w:rsidP="008A5F06">
            <w:pPr>
              <w:pStyle w:val="Heading3"/>
            </w:pPr>
            <w:r>
              <w:t>Department of Mechanical Engineering, University of Pittsburgh,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AA4A91" w:rsidP="00A76C60">
            <w:pPr>
              <w:pStyle w:val="Title"/>
            </w:pPr>
            <w:r>
              <w:t xml:space="preserve">Undergraduate </w:t>
            </w:r>
            <w:r w:rsidR="00256223">
              <w:t>Researcher</w:t>
            </w:r>
          </w:p>
          <w:p w:rsidR="00256223" w:rsidRPr="00D24F9E" w:rsidRDefault="00AD4DE8" w:rsidP="005A08C4">
            <w:pPr>
              <w:pStyle w:val="BodyText"/>
            </w:pPr>
            <w:r>
              <w:t>Made use of</w:t>
            </w:r>
            <w:r w:rsidR="00AA4A91">
              <w:t xml:space="preserve"> finite element software to help design a novel flow chamber for studying the initiation and development of cerebral aneurysms.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AA4A91" w:rsidP="00A76C60">
            <w:pPr>
              <w:pStyle w:val="DatewnoSpaceBefore"/>
            </w:pPr>
            <w:r>
              <w:t>2006</w:t>
            </w:r>
            <w:r w:rsidR="00256223">
              <w:t xml:space="preserve"> -</w:t>
            </w:r>
            <w:r>
              <w:t xml:space="preserve"> 2007</w:t>
            </w:r>
          </w:p>
        </w:tc>
      </w:tr>
      <w:tr w:rsidR="00256223" w:rsidRPr="00DE7766"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A57628" w:rsidP="008A5F06">
            <w:pPr>
              <w:pStyle w:val="Heading3"/>
            </w:pPr>
            <w:r>
              <w:t>Precision Therapeutics, Pittsburgh, PA</w:t>
            </w:r>
          </w:p>
        </w:tc>
      </w:tr>
      <w:tr w:rsidR="00256223" w:rsidRPr="00DE7766"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57777C" w:rsidP="00A76C60">
            <w:pPr>
              <w:pStyle w:val="Title"/>
            </w:pPr>
            <w:r>
              <w:t>IT Intern</w:t>
            </w:r>
          </w:p>
          <w:p w:rsidR="00256223" w:rsidRPr="00D24F9E" w:rsidRDefault="0057777C" w:rsidP="005A08C4">
            <w:pPr>
              <w:pStyle w:val="BodyText"/>
            </w:pPr>
            <w:r>
              <w:t xml:space="preserve">Assisted with bio-laboratory automation equipment design for novel chemotherapy assay.  Equipment </w:t>
            </w:r>
            <w:r w:rsidR="00D10AD7">
              <w:t xml:space="preserve">included </w:t>
            </w:r>
            <w:r>
              <w:t>cell imaging microscopy, motion-control, and various programming.</w:t>
            </w:r>
            <w:r w:rsidR="00DE46DA">
              <w:t xml:space="preserve"> Also produced CADD designs for custom parts.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57777C" w:rsidP="00A76C60">
            <w:pPr>
              <w:pStyle w:val="DatewnoSpaceBefore"/>
            </w:pPr>
            <w:r>
              <w:t>2006-2007</w:t>
            </w:r>
          </w:p>
        </w:tc>
      </w:tr>
      <w:tr w:rsidR="006962EF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D24F9E" w:rsidP="006962EF">
            <w:pPr>
              <w:pStyle w:val="Heading1"/>
            </w:pPr>
            <w:r>
              <w:t>Publications and papers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Pr="005906DF" w:rsidRDefault="005906DF" w:rsidP="00A76C60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Goldburg, M.M. Bandi, </w:t>
            </w:r>
            <w:r w:rsidR="00266058">
              <w:rPr>
                <w:rFonts w:cs="Tahoma"/>
              </w:rPr>
              <w:t>“</w:t>
            </w:r>
            <w:r w:rsidRPr="005906DF">
              <w:rPr>
                <w:rFonts w:cs="Tahoma"/>
                <w:color w:val="000033"/>
              </w:rPr>
              <w:t xml:space="preserve">Time-Evolution of </w:t>
            </w:r>
            <w:r w:rsidR="00266058">
              <w:rPr>
                <w:rFonts w:cs="Tahoma"/>
                <w:color w:val="000033"/>
              </w:rPr>
              <w:t>a fractal distribution: Particle concentrations in free-surface turbulence”</w:t>
            </w:r>
            <w:r w:rsidRPr="000A1714">
              <w:rPr>
                <w:rFonts w:cs="Tahoma"/>
                <w:color w:val="000033"/>
              </w:rPr>
              <w:t>, Physica D</w:t>
            </w:r>
            <w:r w:rsidR="00375425">
              <w:rPr>
                <w:rFonts w:cs="Tahoma"/>
                <w:color w:val="000033"/>
              </w:rPr>
              <w:t xml:space="preserve"> </w:t>
            </w:r>
            <w:r w:rsidR="00527103">
              <w:rPr>
                <w:rFonts w:cs="Tahoma"/>
                <w:color w:val="000033"/>
              </w:rPr>
              <w:t>(</w:t>
            </w:r>
            <w:r w:rsidR="00375425">
              <w:rPr>
                <w:rFonts w:cs="Tahoma"/>
                <w:color w:val="000033"/>
              </w:rPr>
              <w:t>2009</w:t>
            </w:r>
            <w:r w:rsidR="005A0676">
              <w:t>, in press</w:t>
            </w:r>
            <w:r w:rsidR="00527103">
              <w:rPr>
                <w:rFonts w:cs="Tahoma"/>
                <w:color w:val="000033"/>
              </w:rPr>
              <w:t>)</w:t>
            </w:r>
            <w:r w:rsidR="000A1714">
              <w:rPr>
                <w:rFonts w:cs="Tahoma"/>
                <w:color w:val="000033"/>
              </w:rPr>
              <w:t>.</w:t>
            </w:r>
          </w:p>
          <w:p w:rsidR="00CC222D" w:rsidRDefault="00911D3E" w:rsidP="004C3F2E">
            <w:pPr>
              <w:pStyle w:val="bulletedlist"/>
            </w:pPr>
            <w:r>
              <w:t>J. Larkin</w:t>
            </w:r>
            <w:r w:rsidR="004C3F2E">
              <w:t>, M.M. Bandi, A. Pumir</w:t>
            </w:r>
            <w:r>
              <w:t>, W. Goldburg</w:t>
            </w:r>
            <w:r w:rsidR="00641093">
              <w:t xml:space="preserve"> , </w:t>
            </w:r>
            <w:r w:rsidR="009B159A">
              <w:t>“Power-law distributions of particle concentration in free-surface flows”</w:t>
            </w:r>
            <w:r w:rsidR="009A0D9C">
              <w:t xml:space="preserve">, </w:t>
            </w:r>
            <w:r w:rsidR="009B159A">
              <w:t>Phys. Rev.</w:t>
            </w:r>
            <w:r w:rsidR="009A0D9C">
              <w:t xml:space="preserve"> </w:t>
            </w:r>
            <w:r w:rsidR="009B159A">
              <w:t>E 80, 066301 (2009)</w:t>
            </w:r>
            <w:r w:rsidR="00641093">
              <w:t xml:space="preserve">. </w:t>
            </w:r>
          </w:p>
          <w:p w:rsidR="007059DD" w:rsidRDefault="007059DD" w:rsidP="004C3F2E">
            <w:pPr>
              <w:pStyle w:val="bulletedlist"/>
            </w:pPr>
            <w:r>
              <w:t>J. Larkin, W. Goldburg, “Decorrelating a Compressible Turbulent Flow: an Experiment”, Phys. Rev. E, (submitted).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0F671C" w:rsidP="006962EF">
            <w:pPr>
              <w:pStyle w:val="Heading1"/>
            </w:pPr>
            <w:r>
              <w:t>Presentations</w:t>
            </w:r>
          </w:p>
        </w:tc>
      </w:tr>
      <w:tr w:rsidR="00A76C60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A76C60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9B41BC" w:rsidRDefault="009B41BC" w:rsidP="00256223">
            <w:pPr>
              <w:pStyle w:val="bulletedlist"/>
            </w:pPr>
            <w:r>
              <w:t>“Decorrelating a Compressible Turbulent Flow: an Experiment”</w:t>
            </w:r>
          </w:p>
          <w:p w:rsidR="009B41BC" w:rsidRDefault="00851DC5" w:rsidP="00851DC5">
            <w:pPr>
              <w:pStyle w:val="bulletedlist"/>
              <w:numPr>
                <w:ilvl w:val="0"/>
                <w:numId w:val="0"/>
              </w:numPr>
            </w:pPr>
            <w:r>
              <w:t xml:space="preserve">      </w:t>
            </w:r>
            <w:r w:rsidR="009B41BC">
              <w:t>Jason Larkin, Walter Goldburg (speaker)</w:t>
            </w:r>
          </w:p>
          <w:p w:rsidR="009B41BC" w:rsidRDefault="00851DC5" w:rsidP="00851DC5">
            <w:pPr>
              <w:pStyle w:val="bulletedlist"/>
              <w:numPr>
                <w:ilvl w:val="0"/>
                <w:numId w:val="0"/>
              </w:numPr>
            </w:pPr>
            <w:r>
              <w:t xml:space="preserve">      </w:t>
            </w:r>
            <w:r w:rsidR="009B41BC">
              <w:t>2010 American Physical Society March Meeting Portland, OR</w:t>
            </w:r>
          </w:p>
          <w:p w:rsidR="000F671C" w:rsidRDefault="000F671C" w:rsidP="00256223">
            <w:pPr>
              <w:pStyle w:val="bulletedlist"/>
            </w:pPr>
            <w:r>
              <w:t>“</w:t>
            </w:r>
            <w:r w:rsidR="009757E9">
              <w:t>Statistics of Preferential Particle Concentration in F</w:t>
            </w:r>
            <w:r>
              <w:t>ree-</w:t>
            </w:r>
            <w:r w:rsidR="009757E9">
              <w:t>S</w:t>
            </w:r>
            <w:r>
              <w:t>urface</w:t>
            </w:r>
            <w:r w:rsidR="009757E9">
              <w:t xml:space="preserve"> T</w:t>
            </w:r>
            <w:r>
              <w:t>urbulence”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Mahesh Bandi, Walter Goldburg, Jason Larkin</w:t>
            </w:r>
            <w:r w:rsidR="00D53723">
              <w:t xml:space="preserve"> (speaker)</w:t>
            </w:r>
          </w:p>
          <w:p w:rsidR="000B6C60" w:rsidRDefault="000B6C60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2009 American Physical Society March Meeting Pittsburgh, PA</w:t>
            </w:r>
          </w:p>
          <w:p w:rsidR="000B6C60" w:rsidRDefault="000B6C60" w:rsidP="00256223">
            <w:pPr>
              <w:pStyle w:val="bulletedlist"/>
            </w:pPr>
            <w:r>
              <w:t>“</w:t>
            </w:r>
            <w:r w:rsidR="00CA1F4C">
              <w:t>Experimental Determination of the von Karman Constant in Turbulent Two Dimensional Soap Film Flows</w:t>
            </w:r>
            <w:r>
              <w:t>”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Nicholas Guttenberg, Nigel Goldenfeld, Jason Larkin, Alisia Prescott, Hamid Kellay, Walter Goldburg</w:t>
            </w:r>
          </w:p>
          <w:p w:rsidR="000B6C60" w:rsidRDefault="000B6C60" w:rsidP="000B6C60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2008 Meeting of the APS Division of Fluid Dynamics San Antonio, TX</w:t>
            </w:r>
          </w:p>
          <w:p w:rsidR="00D115FE" w:rsidRDefault="00D115FE" w:rsidP="00256223">
            <w:pPr>
              <w:pStyle w:val="bulletedlist"/>
            </w:pPr>
            <w:r>
              <w:t>“Turbulent Dynamics of a Hydraulic Jump in two dimensions: Soap Film Flow”</w:t>
            </w:r>
          </w:p>
          <w:p w:rsidR="00D115FE" w:rsidRDefault="00D115FE" w:rsidP="00D115FE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D53723">
              <w:t xml:space="preserve"> (speaker)</w:t>
            </w:r>
            <w:r>
              <w:t>, Walter Goldburg, Tuan Tran, Pinaki Chakraborty, Gustavo Goia</w:t>
            </w:r>
          </w:p>
          <w:p w:rsidR="00666FBB" w:rsidRDefault="00D115FE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 xml:space="preserve"> 2008 Meeting of the APS Division of Fluid Dynamics San Antonio, TX</w:t>
            </w:r>
          </w:p>
          <w:p w:rsidR="00256223" w:rsidRDefault="009757E9" w:rsidP="00256223">
            <w:pPr>
              <w:pStyle w:val="bulletedlist"/>
            </w:pPr>
            <w:r>
              <w:t>“The Generalized Fractal</w:t>
            </w:r>
            <w:r w:rsidR="00981FCB">
              <w:t xml:space="preserve"> Dimensions</w:t>
            </w:r>
            <w:r>
              <w:t xml:space="preserve"> of a 2-D Compressible Turbulence”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</w:t>
            </w:r>
            <w:r w:rsidR="00182D18">
              <w:t xml:space="preserve"> (speaker)</w:t>
            </w:r>
            <w:r>
              <w:t>, Mahesh Bandi, Walter Goldburg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American Physical Society March Meeting New Orleans, LA</w:t>
            </w:r>
          </w:p>
          <w:p w:rsidR="00666FBB" w:rsidRDefault="00666FBB" w:rsidP="00256223">
            <w:pPr>
              <w:pStyle w:val="bulletedlist"/>
            </w:pPr>
            <w:r>
              <w:t>“Design of a Flow Chamber to Explore the Initiation and Development of Cerebral Aneurysms”</w:t>
            </w:r>
          </w:p>
          <w:p w:rsidR="00666FBB" w:rsidRDefault="00666FBB" w:rsidP="00666FBB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Jason Larkin, John P. Barrow, A. M. Robertson</w:t>
            </w:r>
          </w:p>
          <w:p w:rsidR="00CC222D" w:rsidRPr="00256223" w:rsidRDefault="00F02214" w:rsidP="00036C0A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t>2007 Biomedical Engineering Society Meeting Undergraduate Presentation Los Angeles, CA</w:t>
            </w:r>
          </w:p>
        </w:tc>
      </w:tr>
      <w:tr w:rsidR="00A76C60" w:rsidRPr="00DE7766"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t>Memberships</w:t>
            </w:r>
          </w:p>
        </w:tc>
      </w:tr>
      <w:tr w:rsidR="006962EF" w:rsidRPr="00DE7766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Default="00256223" w:rsidP="00256223">
            <w:pPr>
              <w:pStyle w:val="bulletedlist"/>
            </w:pPr>
            <w:r w:rsidRPr="00256223">
              <w:t>Ameri</w:t>
            </w:r>
            <w:r w:rsidR="00036C0A">
              <w:t>can Physical Society</w:t>
            </w:r>
          </w:p>
          <w:p w:rsidR="00256223" w:rsidRDefault="00036C0A" w:rsidP="004E54AB">
            <w:pPr>
              <w:pStyle w:val="bulletedlist"/>
            </w:pPr>
            <w:r>
              <w:t>American Society of Mechanical Engineers</w:t>
            </w:r>
          </w:p>
          <w:p w:rsidR="001119D1" w:rsidRPr="00256223" w:rsidRDefault="006513A6" w:rsidP="004E54AB">
            <w:pPr>
              <w:pStyle w:val="bulletedlist"/>
            </w:pPr>
            <w:r>
              <w:t>Society for Industria</w:t>
            </w:r>
            <w:r w:rsidR="001119D1">
              <w:t>l and Applied Mathematics</w:t>
            </w:r>
          </w:p>
        </w:tc>
      </w:tr>
    </w:tbl>
    <w:p w:rsidR="008E18D5" w:rsidRPr="00DE7766" w:rsidRDefault="008E18D5" w:rsidP="00DE7766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22EB"/>
    <w:rsid w:val="000044A5"/>
    <w:rsid w:val="00005442"/>
    <w:rsid w:val="00010FDC"/>
    <w:rsid w:val="00011306"/>
    <w:rsid w:val="00023A59"/>
    <w:rsid w:val="00036C0A"/>
    <w:rsid w:val="00040571"/>
    <w:rsid w:val="00075E73"/>
    <w:rsid w:val="00087D08"/>
    <w:rsid w:val="000A1714"/>
    <w:rsid w:val="000B6C60"/>
    <w:rsid w:val="000B7372"/>
    <w:rsid w:val="000C27D9"/>
    <w:rsid w:val="000F671C"/>
    <w:rsid w:val="000F690E"/>
    <w:rsid w:val="001119D1"/>
    <w:rsid w:val="00121D2D"/>
    <w:rsid w:val="0012539F"/>
    <w:rsid w:val="001769F0"/>
    <w:rsid w:val="00182D18"/>
    <w:rsid w:val="001864D1"/>
    <w:rsid w:val="00204407"/>
    <w:rsid w:val="00256223"/>
    <w:rsid w:val="00266058"/>
    <w:rsid w:val="00284C43"/>
    <w:rsid w:val="002911C8"/>
    <w:rsid w:val="002B1CA0"/>
    <w:rsid w:val="002D3EB1"/>
    <w:rsid w:val="002E44F4"/>
    <w:rsid w:val="002F68FF"/>
    <w:rsid w:val="00301257"/>
    <w:rsid w:val="00302319"/>
    <w:rsid w:val="00361AFB"/>
    <w:rsid w:val="00374E86"/>
    <w:rsid w:val="00375425"/>
    <w:rsid w:val="00377BEE"/>
    <w:rsid w:val="003826AC"/>
    <w:rsid w:val="003A28C1"/>
    <w:rsid w:val="003E6110"/>
    <w:rsid w:val="00431401"/>
    <w:rsid w:val="00431B4B"/>
    <w:rsid w:val="004C3F2E"/>
    <w:rsid w:val="004E54AB"/>
    <w:rsid w:val="00527103"/>
    <w:rsid w:val="00530FA8"/>
    <w:rsid w:val="0055288F"/>
    <w:rsid w:val="00555173"/>
    <w:rsid w:val="0057777C"/>
    <w:rsid w:val="005906DF"/>
    <w:rsid w:val="0059479F"/>
    <w:rsid w:val="00595D81"/>
    <w:rsid w:val="005A0676"/>
    <w:rsid w:val="005A08C4"/>
    <w:rsid w:val="005D5792"/>
    <w:rsid w:val="00641093"/>
    <w:rsid w:val="006513A6"/>
    <w:rsid w:val="00666FBB"/>
    <w:rsid w:val="006962EF"/>
    <w:rsid w:val="006A7CB3"/>
    <w:rsid w:val="006E2432"/>
    <w:rsid w:val="006E54A0"/>
    <w:rsid w:val="00704B82"/>
    <w:rsid w:val="007059DD"/>
    <w:rsid w:val="00713221"/>
    <w:rsid w:val="00742D2F"/>
    <w:rsid w:val="0077078B"/>
    <w:rsid w:val="00780F3A"/>
    <w:rsid w:val="00790D50"/>
    <w:rsid w:val="007A2F12"/>
    <w:rsid w:val="007C1698"/>
    <w:rsid w:val="008058B1"/>
    <w:rsid w:val="00817BFF"/>
    <w:rsid w:val="00823CF4"/>
    <w:rsid w:val="00851DC5"/>
    <w:rsid w:val="0087616B"/>
    <w:rsid w:val="00883650"/>
    <w:rsid w:val="008A26D8"/>
    <w:rsid w:val="008A5F06"/>
    <w:rsid w:val="008E18D5"/>
    <w:rsid w:val="00901874"/>
    <w:rsid w:val="00902F61"/>
    <w:rsid w:val="0090731C"/>
    <w:rsid w:val="00907793"/>
    <w:rsid w:val="00911D3E"/>
    <w:rsid w:val="009407EF"/>
    <w:rsid w:val="009757E9"/>
    <w:rsid w:val="00981FCB"/>
    <w:rsid w:val="009A0D9C"/>
    <w:rsid w:val="009B159A"/>
    <w:rsid w:val="009B2FB4"/>
    <w:rsid w:val="009B41BC"/>
    <w:rsid w:val="00A0237B"/>
    <w:rsid w:val="00A07D6A"/>
    <w:rsid w:val="00A07E06"/>
    <w:rsid w:val="00A10DA7"/>
    <w:rsid w:val="00A2276B"/>
    <w:rsid w:val="00A4056E"/>
    <w:rsid w:val="00A51646"/>
    <w:rsid w:val="00A57628"/>
    <w:rsid w:val="00A76C60"/>
    <w:rsid w:val="00A77E32"/>
    <w:rsid w:val="00A8400E"/>
    <w:rsid w:val="00AA4A91"/>
    <w:rsid w:val="00AD28E3"/>
    <w:rsid w:val="00AD4DE8"/>
    <w:rsid w:val="00AD4E8B"/>
    <w:rsid w:val="00B0560B"/>
    <w:rsid w:val="00B54803"/>
    <w:rsid w:val="00B634D8"/>
    <w:rsid w:val="00BA4A8A"/>
    <w:rsid w:val="00C020A6"/>
    <w:rsid w:val="00C069B4"/>
    <w:rsid w:val="00C11BBA"/>
    <w:rsid w:val="00C302EE"/>
    <w:rsid w:val="00CA1F4C"/>
    <w:rsid w:val="00CB0DE4"/>
    <w:rsid w:val="00CC222D"/>
    <w:rsid w:val="00CD22BE"/>
    <w:rsid w:val="00CF360E"/>
    <w:rsid w:val="00D10AD7"/>
    <w:rsid w:val="00D115FE"/>
    <w:rsid w:val="00D24F9E"/>
    <w:rsid w:val="00D53723"/>
    <w:rsid w:val="00D720EA"/>
    <w:rsid w:val="00D77280"/>
    <w:rsid w:val="00D870C6"/>
    <w:rsid w:val="00D92A64"/>
    <w:rsid w:val="00D97489"/>
    <w:rsid w:val="00DA6D71"/>
    <w:rsid w:val="00DE46DA"/>
    <w:rsid w:val="00DE712B"/>
    <w:rsid w:val="00DE7766"/>
    <w:rsid w:val="00E0229C"/>
    <w:rsid w:val="00E045C8"/>
    <w:rsid w:val="00E33FCE"/>
    <w:rsid w:val="00E37BE0"/>
    <w:rsid w:val="00E81A09"/>
    <w:rsid w:val="00EA4E91"/>
    <w:rsid w:val="00ED0D53"/>
    <w:rsid w:val="00EE374F"/>
    <w:rsid w:val="00EF0C75"/>
    <w:rsid w:val="00F02214"/>
    <w:rsid w:val="00F062CB"/>
    <w:rsid w:val="00F14099"/>
    <w:rsid w:val="00F510D1"/>
    <w:rsid w:val="00F73022"/>
    <w:rsid w:val="00F911D1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1479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Jodi Larkin</cp:lastModifiedBy>
  <cp:revision>22</cp:revision>
  <cp:lastPrinted>2010-04-28T21:53:00Z</cp:lastPrinted>
  <dcterms:created xsi:type="dcterms:W3CDTF">2010-04-28T12:41:00Z</dcterms:created>
  <dcterms:modified xsi:type="dcterms:W3CDTF">2011-11-09T20:48:00Z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