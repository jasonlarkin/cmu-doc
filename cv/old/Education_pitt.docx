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EF0C75" w:rsidP="00A07D6A">
            <w:r>
              <w:t>Jason Larkin</w:t>
            </w:r>
          </w:p>
          <w:p w:rsidR="008E18D5" w:rsidRPr="00DE7766" w:rsidRDefault="00EF0C75" w:rsidP="00A07D6A">
            <w:r>
              <w:t xml:space="preserve">2610 </w:t>
            </w:r>
            <w:proofErr w:type="spellStart"/>
            <w:r>
              <w:t>Larkins</w:t>
            </w:r>
            <w:proofErr w:type="spellEnd"/>
            <w:r>
              <w:t xml:space="preserve"> Way Rear</w:t>
            </w:r>
            <w:r w:rsidR="003E6110">
              <w:t xml:space="preserve">, </w:t>
            </w:r>
            <w:r>
              <w:t>Pittsburgh, PA 15203</w:t>
            </w:r>
          </w:p>
          <w:p w:rsidR="008E18D5" w:rsidRDefault="00EF0C75" w:rsidP="00C069B4">
            <w:r>
              <w:t>412-398-8813</w:t>
            </w:r>
          </w:p>
          <w:p w:rsidR="00256223" w:rsidRPr="00DE7766" w:rsidRDefault="00EF0C75" w:rsidP="005A08C4">
            <w:pPr>
              <w:pStyle w:val="e-mailaddress"/>
            </w:pPr>
            <w:r>
              <w:t>jml37@pitt.edu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</w:tc>
        <w:tc>
          <w:tcPr>
            <w:tcW w:w="8478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E374F" w:rsidRDefault="00EF0C75" w:rsidP="006E54A0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  <w:r w:rsidR="003A28C1">
              <w:t xml:space="preserve"> (Expected)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6E54A0" w:rsidP="008A5F06">
            <w:pPr>
              <w:pStyle w:val="DatewnoSpaceBefore"/>
            </w:pPr>
            <w:r w:rsidRPr="00EE374F">
              <w:t>200</w:t>
            </w:r>
            <w:r w:rsidR="00EF0C75">
              <w:t>9</w:t>
            </w:r>
          </w:p>
        </w:tc>
      </w:tr>
      <w:tr w:rsidR="006E54A0" w:rsidRPr="00DE7766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3A28C1">
            <w:r w:rsidRPr="00EE374F">
              <w:t>Dissertation: “</w:t>
            </w:r>
            <w:r w:rsidR="00EF0C75">
              <w:t>Experimental Studies in 2-D Turbulence</w:t>
            </w:r>
            <w:r>
              <w:t>”</w:t>
            </w:r>
          </w:p>
        </w:tc>
      </w:tr>
      <w:tr w:rsidR="006E54A0" w:rsidRPr="00DE7766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8A5F06">
            <w:pPr>
              <w:pStyle w:val="Heading3"/>
            </w:pPr>
            <w:r>
              <w:t>University of Pittsburgh</w:t>
            </w:r>
            <w:r w:rsidR="003826AC" w:rsidRPr="008A5F06">
              <w:t xml:space="preserve">, </w:t>
            </w:r>
            <w:r>
              <w:t>Pittsburgh, 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Default="00EF0C75" w:rsidP="006E54A0">
            <w:pPr>
              <w:pStyle w:val="Title"/>
            </w:pPr>
            <w:r>
              <w:t>B.S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EF0C75" w:rsidP="006E54A0">
            <w:pPr>
              <w:pStyle w:val="DatewnoSpaceBefore"/>
            </w:pPr>
            <w:r>
              <w:t>2007</w:t>
            </w:r>
          </w:p>
        </w:tc>
      </w:tr>
      <w:tr w:rsidR="00DE7766" w:rsidRPr="00DE7766"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81A09" w:rsidRPr="00DE7766">
        <w:trPr>
          <w:trHeight w:val="233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ED0D53" w:rsidRPr="00E81A09" w:rsidRDefault="00EF0C75" w:rsidP="00D870C6">
            <w:pPr>
              <w:pStyle w:val="bulletedlist"/>
            </w:pPr>
            <w:r>
              <w:t>Graduate Student Research Grant</w:t>
            </w:r>
            <w:r w:rsidR="00E81A09">
              <w:t>,</w:t>
            </w:r>
            <w:r>
              <w:t xml:space="preserve"> University of Pittsburgh Department of Physics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F0C75" w:rsidP="00A76C60">
            <w:pPr>
              <w:pStyle w:val="Date"/>
            </w:pPr>
            <w:r>
              <w:t>2007</w:t>
            </w:r>
            <w:r w:rsidR="00E81A09" w:rsidRPr="00E81A09">
              <w:t xml:space="preserve"> – 200</w:t>
            </w:r>
            <w:r>
              <w:t>9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 w:val="restart"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431401" w:rsidRPr="00431401" w:rsidRDefault="00431401" w:rsidP="00431401">
            <w:pPr>
              <w:pStyle w:val="BodyText"/>
              <w:spacing w:line="240" w:lineRule="auto"/>
            </w:pPr>
            <w:r w:rsidRPr="00431401">
              <w:rPr>
                <w:b/>
              </w:rPr>
              <w:t>Lab Instructor</w:t>
            </w:r>
            <w:r>
              <w:rPr>
                <w:b/>
              </w:rPr>
              <w:t xml:space="preserve"> – </w:t>
            </w:r>
            <w:r w:rsidRPr="00431401">
              <w:t>Physics Lab</w:t>
            </w:r>
            <w:r>
              <w:rPr>
                <w:b/>
              </w:rPr>
              <w:t xml:space="preserve">   </w:t>
            </w:r>
            <w:r w:rsidR="00901874">
              <w:rPr>
                <w:b/>
              </w:rPr>
              <w:t xml:space="preserve">                                                                                 2007-2009</w:t>
            </w:r>
            <w:r>
              <w:rPr>
                <w:b/>
              </w:rPr>
              <w:t xml:space="preserve">                                                                                        </w:t>
            </w:r>
            <w:r>
              <w:t xml:space="preserve">Supervised and helped undergraduates conduct research.  Experiments ranged from turbulence and fluid mechanics to elasticity and fracture.  Taught skills in programming, automation, and fluid dynamics measurements.  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0B7372" w:rsidP="00E81A09">
            <w:r>
              <w:rPr>
                <w:rStyle w:val="TitleChar"/>
              </w:rPr>
              <w:t>Lecturer</w:t>
            </w:r>
            <w:r w:rsidR="00E81A09" w:rsidRPr="00E0229C">
              <w:rPr>
                <w:rStyle w:val="TitleChar"/>
              </w:rPr>
              <w:t xml:space="preserve"> </w:t>
            </w:r>
            <w:r w:rsidR="00E81A09" w:rsidRPr="00D24F9E">
              <w:t xml:space="preserve">– </w:t>
            </w:r>
            <w:r w:rsidR="00F911D1">
              <w:t>Physics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F911D1" w:rsidP="00E0229C">
            <w:pPr>
              <w:pStyle w:val="DatewnoSpaceBefore"/>
            </w:pPr>
            <w:r>
              <w:t>2007-2009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F911D1" w:rsidP="005A08C4">
            <w:pPr>
              <w:pStyle w:val="BodyText"/>
            </w:pPr>
            <w:r>
              <w:t>Administered informal lectures to undergraduate students, graduate students, and faculty on</w:t>
            </w:r>
            <w:r w:rsidR="00A10DA7">
              <w:t xml:space="preserve"> a</w:t>
            </w:r>
            <w:r>
              <w:t xml:space="preserve"> broad range of topics ranging from</w:t>
            </w:r>
            <w:r w:rsidR="00121D2D">
              <w:t xml:space="preserve"> Mathematics,</w:t>
            </w:r>
            <w:r>
              <w:t xml:space="preserve"> Turbulence, Bio-Physics, </w:t>
            </w:r>
            <w:r w:rsidR="00D77280">
              <w:t>Statistical and Thermal Physics</w:t>
            </w:r>
            <w:r w:rsidR="006A7CB3">
              <w:t xml:space="preserve"> and</w:t>
            </w:r>
            <w:r>
              <w:t xml:space="preserve"> general Nonlinear Phenomena.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D24F9E" w:rsidP="006962EF">
            <w:pPr>
              <w:pStyle w:val="Heading1"/>
            </w:pPr>
            <w:r>
              <w:t>Related Experience</w:t>
            </w:r>
            <w:r w:rsidR="00F911D1">
              <w:t xml:space="preserve"> 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84C43" w:rsidP="003826AC">
            <w:pPr>
              <w:pStyle w:val="Heading2"/>
            </w:pPr>
            <w:r>
              <w:t>Department of Physics,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84C43" w:rsidP="00A76C60">
            <w:pPr>
              <w:pStyle w:val="Title"/>
            </w:pPr>
            <w:r>
              <w:t>Graduate Student Researcher</w:t>
            </w:r>
          </w:p>
          <w:p w:rsidR="00256223" w:rsidRPr="00D24F9E" w:rsidRDefault="00302319" w:rsidP="005A08C4">
            <w:pPr>
              <w:pStyle w:val="BodyText"/>
            </w:pPr>
            <w:r>
              <w:t>Ran multipl</w:t>
            </w:r>
            <w:r w:rsidR="0012539F">
              <w:t>e experiments with</w:t>
            </w:r>
            <w:r w:rsidR="00A4056E">
              <w:t xml:space="preserve"> produced</w:t>
            </w:r>
            <w:r w:rsidR="0012539F">
              <w:t xml:space="preserve"> 2 papers in submission</w:t>
            </w:r>
            <w:r>
              <w:t xml:space="preserve">.  Made use of PIV (particle imaging </w:t>
            </w:r>
            <w:proofErr w:type="spellStart"/>
            <w:r>
              <w:t>velocimetry</w:t>
            </w:r>
            <w:proofErr w:type="spellEnd"/>
            <w:r>
              <w:t xml:space="preserve">) and LDV (laser Doppler </w:t>
            </w:r>
            <w:proofErr w:type="spellStart"/>
            <w:r>
              <w:t>velocimetry</w:t>
            </w:r>
            <w:proofErr w:type="spellEnd"/>
            <w:r>
              <w:t xml:space="preserve">) equipment to conduct turbulent fluid measurements. </w:t>
            </w:r>
            <w:r w:rsidR="002D3EB1">
              <w:t>Also used photon correlation spectroscopy. Used skills in motion control and programming to assist in experiments.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84C43" w:rsidP="00A76C60">
            <w:pPr>
              <w:pStyle w:val="DatewnoSpaceBefore"/>
            </w:pPr>
            <w:r>
              <w:t>2007</w:t>
            </w:r>
            <w:r w:rsidR="00256223" w:rsidRPr="00D24F9E">
              <w:t xml:space="preserve"> </w:t>
            </w:r>
            <w:r w:rsidR="00256223">
              <w:t>-</w:t>
            </w:r>
            <w:r>
              <w:t xml:space="preserve"> 2009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A4A91" w:rsidP="008A5F06">
            <w:pPr>
              <w:pStyle w:val="Heading3"/>
            </w:pPr>
            <w:r>
              <w:t>Department of Mechanical Engineering,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AA4A91" w:rsidP="00A76C60">
            <w:pPr>
              <w:pStyle w:val="Title"/>
            </w:pPr>
            <w:r>
              <w:t xml:space="preserve">Undergraduate </w:t>
            </w:r>
            <w:r w:rsidR="00256223">
              <w:t>Researcher</w:t>
            </w:r>
          </w:p>
          <w:p w:rsidR="00256223" w:rsidRPr="00D24F9E" w:rsidRDefault="00AD4DE8" w:rsidP="005A08C4">
            <w:pPr>
              <w:pStyle w:val="BodyText"/>
            </w:pPr>
            <w:r>
              <w:t>Made use of</w:t>
            </w:r>
            <w:r w:rsidR="00AA4A91">
              <w:t xml:space="preserve"> finite element software to help design a novel flow chamber for studying the initiation and development of cerebral aneurysms.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AA4A91" w:rsidP="00A76C60">
            <w:pPr>
              <w:pStyle w:val="DatewnoSpaceBefore"/>
            </w:pPr>
            <w:r>
              <w:t>2006</w:t>
            </w:r>
            <w:r w:rsidR="00256223">
              <w:t xml:space="preserve"> -</w:t>
            </w:r>
            <w:r>
              <w:t xml:space="preserve"> 2007</w:t>
            </w:r>
          </w:p>
        </w:tc>
      </w:tr>
      <w:tr w:rsidR="00256223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57628" w:rsidP="008A5F06">
            <w:pPr>
              <w:pStyle w:val="Heading3"/>
            </w:pPr>
            <w:r>
              <w:t>Precision Therapeutics,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57777C" w:rsidP="00A76C60">
            <w:pPr>
              <w:pStyle w:val="Title"/>
            </w:pPr>
            <w:r>
              <w:t>IT Intern</w:t>
            </w:r>
          </w:p>
          <w:p w:rsidR="00256223" w:rsidRPr="00D24F9E" w:rsidRDefault="0057777C" w:rsidP="005A08C4">
            <w:pPr>
              <w:pStyle w:val="BodyText"/>
            </w:pPr>
            <w:r>
              <w:t xml:space="preserve">Assisted with bio-laboratory automation equipment design for novel chemotherapy assay.  Equipment </w:t>
            </w:r>
            <w:r w:rsidR="00D10AD7">
              <w:t xml:space="preserve">included </w:t>
            </w:r>
            <w:r>
              <w:t>cell imaging microscopy, motion-control, and various programming.</w:t>
            </w:r>
            <w:r w:rsidR="00DE46DA">
              <w:t xml:space="preserve"> Also produced CADD designs for custom parts.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57777C" w:rsidP="00A76C60">
            <w:pPr>
              <w:pStyle w:val="DatewnoSpaceBefore"/>
            </w:pPr>
            <w:r>
              <w:t>2006-2007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24F9E" w:rsidP="006962EF">
            <w:pPr>
              <w:pStyle w:val="Heading1"/>
            </w:pPr>
            <w:r>
              <w:t>Publications and papers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Pr="005906DF" w:rsidRDefault="005906DF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</w:t>
            </w:r>
            <w:proofErr w:type="spellStart"/>
            <w:r w:rsidRPr="005906DF">
              <w:rPr>
                <w:rFonts w:cs="Tahoma"/>
              </w:rPr>
              <w:t>Goldburg</w:t>
            </w:r>
            <w:proofErr w:type="spellEnd"/>
            <w:r w:rsidRPr="005906DF">
              <w:rPr>
                <w:rFonts w:cs="Tahoma"/>
              </w:rPr>
              <w:t xml:space="preserve">, M.M. </w:t>
            </w:r>
            <w:proofErr w:type="spellStart"/>
            <w:r w:rsidRPr="005906DF">
              <w:rPr>
                <w:rFonts w:cs="Tahoma"/>
              </w:rPr>
              <w:t>Bandi</w:t>
            </w:r>
            <w:proofErr w:type="spellEnd"/>
            <w:r w:rsidRPr="005906DF">
              <w:rPr>
                <w:rFonts w:cs="Tahoma"/>
              </w:rPr>
              <w:t xml:space="preserve">, </w:t>
            </w:r>
            <w:r w:rsidRPr="005906DF">
              <w:rPr>
                <w:rFonts w:cs="Tahoma"/>
                <w:color w:val="000033"/>
              </w:rPr>
              <w:t>Time-Evolution of the Fractal Distribution of Particle Clusters in Free Surface Turbulence</w:t>
            </w:r>
            <w:r w:rsidRPr="000A1714">
              <w:rPr>
                <w:rFonts w:cs="Tahoma"/>
                <w:color w:val="000033"/>
              </w:rPr>
              <w:t xml:space="preserve">, </w:t>
            </w:r>
            <w:proofErr w:type="spellStart"/>
            <w:r w:rsidRPr="000A1714">
              <w:rPr>
                <w:rFonts w:cs="Tahoma"/>
                <w:color w:val="000033"/>
              </w:rPr>
              <w:t>Physica</w:t>
            </w:r>
            <w:proofErr w:type="spellEnd"/>
            <w:r w:rsidRPr="000A1714">
              <w:rPr>
                <w:rFonts w:cs="Tahoma"/>
                <w:color w:val="000033"/>
              </w:rPr>
              <w:t xml:space="preserve"> D</w:t>
            </w:r>
            <w:r w:rsidR="00D92A64">
              <w:rPr>
                <w:rFonts w:cs="Tahoma"/>
                <w:color w:val="000033"/>
              </w:rPr>
              <w:t xml:space="preserve">, </w:t>
            </w:r>
            <w:r w:rsidR="000A1714" w:rsidRPr="000A1714">
              <w:rPr>
                <w:rFonts w:cs="Tahoma"/>
                <w:color w:val="000033"/>
              </w:rPr>
              <w:t>(submitted</w:t>
            </w:r>
            <w:r w:rsidR="000A1714">
              <w:rPr>
                <w:rFonts w:cs="Tahoma"/>
                <w:color w:val="000033"/>
              </w:rPr>
              <w:t>).</w:t>
            </w:r>
          </w:p>
          <w:p w:rsidR="00CC222D" w:rsidRDefault="00641093" w:rsidP="00641093">
            <w:pPr>
              <w:pStyle w:val="bulletedlist"/>
            </w:pPr>
            <w:r>
              <w:t xml:space="preserve">M.M. </w:t>
            </w:r>
            <w:proofErr w:type="spellStart"/>
            <w:r>
              <w:t>Bandi</w:t>
            </w:r>
            <w:proofErr w:type="spellEnd"/>
            <w:r>
              <w:t xml:space="preserve">, W. </w:t>
            </w:r>
            <w:proofErr w:type="spellStart"/>
            <w:r>
              <w:t>Goldburg</w:t>
            </w:r>
            <w:proofErr w:type="spellEnd"/>
            <w:r>
              <w:t xml:space="preserve">, J. Larkin, </w:t>
            </w:r>
            <w:r w:rsidR="005906DF" w:rsidRPr="005906DF">
              <w:t>Statistics of Preferential Particle</w:t>
            </w:r>
            <w:r w:rsidR="005906DF">
              <w:t xml:space="preserve"> Concentration in Free-Surface Turbulence</w:t>
            </w:r>
            <w:r w:rsidR="009B2FB4">
              <w:t>, in progress</w:t>
            </w:r>
            <w:r>
              <w:t xml:space="preserve">. 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0F671C" w:rsidP="006962EF">
            <w:pPr>
              <w:pStyle w:val="Heading1"/>
            </w:pPr>
            <w:r>
              <w:t>Presentations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0F671C" w:rsidRDefault="000F671C" w:rsidP="00256223">
            <w:pPr>
              <w:pStyle w:val="bulletedlist"/>
            </w:pPr>
            <w:r>
              <w:t>“</w:t>
            </w:r>
            <w:r w:rsidR="009757E9">
              <w:t>Statistics of Preferential Particle Concentration in F</w:t>
            </w:r>
            <w:r>
              <w:t>ree-</w:t>
            </w:r>
            <w:r w:rsidR="009757E9">
              <w:t>S</w:t>
            </w:r>
            <w:r>
              <w:t>urface</w:t>
            </w:r>
            <w:r w:rsidR="009757E9">
              <w:t xml:space="preserve"> T</w:t>
            </w:r>
            <w:r>
              <w:t>urbulence”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Mahesh </w:t>
            </w:r>
            <w:proofErr w:type="spellStart"/>
            <w:r>
              <w:t>Bandi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  <w:r>
              <w:t>, Jason Larkin</w:t>
            </w:r>
            <w:r w:rsidR="00D53723">
              <w:t xml:space="preserve"> (speaker)</w:t>
            </w:r>
          </w:p>
          <w:p w:rsidR="000B6C60" w:rsidRDefault="000B6C60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2009 American Physical Society March Meeting Pittsburgh, PA</w:t>
            </w:r>
          </w:p>
          <w:p w:rsidR="000B6C60" w:rsidRDefault="000B6C60" w:rsidP="00256223">
            <w:pPr>
              <w:pStyle w:val="bulletedlist"/>
            </w:pPr>
            <w:r>
              <w:t>“</w:t>
            </w:r>
            <w:r w:rsidR="00CA1F4C">
              <w:t>Experimental Determination of the von Karman Constant in Turbulent Two Dimensional Soap Film Flows</w:t>
            </w:r>
            <w:r>
              <w:t>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Nicholas Guttenberg, Nigel </w:t>
            </w:r>
            <w:proofErr w:type="spellStart"/>
            <w:r>
              <w:t>Goldenfeld</w:t>
            </w:r>
            <w:proofErr w:type="spellEnd"/>
            <w:r>
              <w:t xml:space="preserve">, Jason Larkin, </w:t>
            </w:r>
            <w:proofErr w:type="spellStart"/>
            <w:r>
              <w:t>Alisia</w:t>
            </w:r>
            <w:proofErr w:type="spellEnd"/>
            <w:r>
              <w:t xml:space="preserve"> Prescott, </w:t>
            </w:r>
            <w:proofErr w:type="spellStart"/>
            <w:r>
              <w:t>Hamid</w:t>
            </w:r>
            <w:proofErr w:type="spellEnd"/>
            <w:r>
              <w:t xml:space="preserve"> </w:t>
            </w:r>
            <w:proofErr w:type="spellStart"/>
            <w:r>
              <w:t>Kellay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2008 Meeting of the APS Division of Fluid Dynamics San Antonio, TX</w:t>
            </w:r>
          </w:p>
          <w:p w:rsidR="00D115FE" w:rsidRDefault="00D115FE" w:rsidP="00256223">
            <w:pPr>
              <w:pStyle w:val="bulletedlist"/>
            </w:pPr>
            <w:r>
              <w:t>“Turbulent Dynamics of a Hydraulic Jump in two dimensions: Soap Film Flow”</w:t>
            </w:r>
          </w:p>
          <w:p w:rsidR="00D115FE" w:rsidRDefault="00D115FE" w:rsidP="00D115FE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D53723">
              <w:t xml:space="preserve"> (speaker)</w:t>
            </w:r>
            <w:r>
              <w:t xml:space="preserve">, Walter </w:t>
            </w:r>
            <w:proofErr w:type="spellStart"/>
            <w:r>
              <w:t>Goldburg</w:t>
            </w:r>
            <w:proofErr w:type="spellEnd"/>
            <w:r>
              <w:t xml:space="preserve">, Tuan Tran, </w:t>
            </w:r>
            <w:proofErr w:type="spellStart"/>
            <w:r>
              <w:t>Pinaki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, Gustavo </w:t>
            </w:r>
            <w:proofErr w:type="spellStart"/>
            <w:r>
              <w:t>Goia</w:t>
            </w:r>
            <w:proofErr w:type="spellEnd"/>
          </w:p>
          <w:p w:rsidR="00666FBB" w:rsidRDefault="00D115FE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 2008 Meeting of the APS Division of Fluid Dynamics San Antonio, TX</w:t>
            </w:r>
          </w:p>
          <w:p w:rsidR="00256223" w:rsidRDefault="009757E9" w:rsidP="00256223">
            <w:pPr>
              <w:pStyle w:val="bulletedlist"/>
            </w:pPr>
            <w:r>
              <w:t>“The Generalized Fractal</w:t>
            </w:r>
            <w:r w:rsidR="00981FCB">
              <w:t xml:space="preserve"> Dimensions</w:t>
            </w:r>
            <w:r>
              <w:t xml:space="preserve"> of a 2-D Compressible Turbulence”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182D18">
              <w:t xml:space="preserve"> (speaker)</w:t>
            </w:r>
            <w:r>
              <w:t xml:space="preserve">, Mahesh </w:t>
            </w:r>
            <w:proofErr w:type="spellStart"/>
            <w:r>
              <w:t>Bandi</w:t>
            </w:r>
            <w:proofErr w:type="spellEnd"/>
            <w:r>
              <w:t xml:space="preserve">, Walter </w:t>
            </w:r>
            <w:proofErr w:type="spellStart"/>
            <w:r>
              <w:t>Goldburg</w:t>
            </w:r>
            <w:proofErr w:type="spellEnd"/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American Physical Society March Meeting New Orleans, LA</w:t>
            </w:r>
          </w:p>
          <w:p w:rsidR="00666FBB" w:rsidRDefault="00666FBB" w:rsidP="00256223">
            <w:pPr>
              <w:pStyle w:val="bulletedlist"/>
            </w:pPr>
            <w:r>
              <w:t>“Design of a Flow Chamber to Explore the Initiation and Development of Cerebral Aneurysms”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Larkin, John P. Barrow, A. M. Robertson</w:t>
            </w:r>
          </w:p>
          <w:p w:rsidR="00CC222D" w:rsidRPr="00256223" w:rsidRDefault="00F02214" w:rsidP="00036C0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Biomedical Engineering Society Meeting Undergraduate Presentation Los Angeles, CA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Memberships</w:t>
            </w:r>
          </w:p>
        </w:tc>
      </w:tr>
      <w:tr w:rsidR="006962EF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256223" w:rsidP="00256223">
            <w:pPr>
              <w:pStyle w:val="bulletedlist"/>
            </w:pPr>
            <w:r w:rsidRPr="00256223">
              <w:t>Ameri</w:t>
            </w:r>
            <w:r w:rsidR="00036C0A">
              <w:t>can Physical Society</w:t>
            </w:r>
          </w:p>
          <w:p w:rsidR="00256223" w:rsidRPr="00256223" w:rsidRDefault="00036C0A" w:rsidP="004E54AB">
            <w:pPr>
              <w:pStyle w:val="bulletedlist"/>
            </w:pPr>
            <w:r>
              <w:t>American Society of Mechanical Engineers</w:t>
            </w:r>
          </w:p>
        </w:tc>
      </w:tr>
    </w:tbl>
    <w:p w:rsidR="008E18D5" w:rsidRPr="00DE7766" w:rsidRDefault="008E18D5" w:rsidP="00DE7766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22EB"/>
    <w:rsid w:val="00036C0A"/>
    <w:rsid w:val="00040571"/>
    <w:rsid w:val="00075E73"/>
    <w:rsid w:val="000A1714"/>
    <w:rsid w:val="000B6C60"/>
    <w:rsid w:val="000B7372"/>
    <w:rsid w:val="000C27D9"/>
    <w:rsid w:val="000F671C"/>
    <w:rsid w:val="00121D2D"/>
    <w:rsid w:val="0012539F"/>
    <w:rsid w:val="001769F0"/>
    <w:rsid w:val="00182D18"/>
    <w:rsid w:val="00204407"/>
    <w:rsid w:val="00256223"/>
    <w:rsid w:val="00284C43"/>
    <w:rsid w:val="002911C8"/>
    <w:rsid w:val="002B1CA0"/>
    <w:rsid w:val="002D3EB1"/>
    <w:rsid w:val="002E44F4"/>
    <w:rsid w:val="002F68FF"/>
    <w:rsid w:val="00301257"/>
    <w:rsid w:val="00302319"/>
    <w:rsid w:val="00361AFB"/>
    <w:rsid w:val="00374E86"/>
    <w:rsid w:val="00377BEE"/>
    <w:rsid w:val="003826AC"/>
    <w:rsid w:val="003A28C1"/>
    <w:rsid w:val="003E6110"/>
    <w:rsid w:val="00431401"/>
    <w:rsid w:val="004E54AB"/>
    <w:rsid w:val="0055288F"/>
    <w:rsid w:val="00555173"/>
    <w:rsid w:val="0057777C"/>
    <w:rsid w:val="005906DF"/>
    <w:rsid w:val="005A08C4"/>
    <w:rsid w:val="00641093"/>
    <w:rsid w:val="00666FBB"/>
    <w:rsid w:val="006962EF"/>
    <w:rsid w:val="006A7CB3"/>
    <w:rsid w:val="006B7AA7"/>
    <w:rsid w:val="006E2432"/>
    <w:rsid w:val="006E54A0"/>
    <w:rsid w:val="00704B82"/>
    <w:rsid w:val="00790D50"/>
    <w:rsid w:val="007A2F12"/>
    <w:rsid w:val="00835EF8"/>
    <w:rsid w:val="00840B56"/>
    <w:rsid w:val="0087616B"/>
    <w:rsid w:val="00883650"/>
    <w:rsid w:val="008A26D8"/>
    <w:rsid w:val="008A5F06"/>
    <w:rsid w:val="008E18D5"/>
    <w:rsid w:val="00901874"/>
    <w:rsid w:val="00902F61"/>
    <w:rsid w:val="0090731C"/>
    <w:rsid w:val="00907793"/>
    <w:rsid w:val="009407EF"/>
    <w:rsid w:val="009757E9"/>
    <w:rsid w:val="00981FCB"/>
    <w:rsid w:val="009B2FB4"/>
    <w:rsid w:val="00A07D6A"/>
    <w:rsid w:val="00A10DA7"/>
    <w:rsid w:val="00A4056E"/>
    <w:rsid w:val="00A51646"/>
    <w:rsid w:val="00A57628"/>
    <w:rsid w:val="00A76C60"/>
    <w:rsid w:val="00A8400E"/>
    <w:rsid w:val="00AA4A91"/>
    <w:rsid w:val="00AD28E3"/>
    <w:rsid w:val="00AD4DE8"/>
    <w:rsid w:val="00AD4E8B"/>
    <w:rsid w:val="00B54803"/>
    <w:rsid w:val="00B634D8"/>
    <w:rsid w:val="00BA4A8A"/>
    <w:rsid w:val="00BC713C"/>
    <w:rsid w:val="00C020A6"/>
    <w:rsid w:val="00C069B4"/>
    <w:rsid w:val="00C11BBA"/>
    <w:rsid w:val="00C302EE"/>
    <w:rsid w:val="00CA1F4C"/>
    <w:rsid w:val="00CC222D"/>
    <w:rsid w:val="00CD22BE"/>
    <w:rsid w:val="00CF360E"/>
    <w:rsid w:val="00D10AD7"/>
    <w:rsid w:val="00D115FE"/>
    <w:rsid w:val="00D24F9E"/>
    <w:rsid w:val="00D53723"/>
    <w:rsid w:val="00D720EA"/>
    <w:rsid w:val="00D77280"/>
    <w:rsid w:val="00D870C6"/>
    <w:rsid w:val="00D92A64"/>
    <w:rsid w:val="00D97489"/>
    <w:rsid w:val="00DE46DA"/>
    <w:rsid w:val="00DE712B"/>
    <w:rsid w:val="00DE7766"/>
    <w:rsid w:val="00E0229C"/>
    <w:rsid w:val="00E045C8"/>
    <w:rsid w:val="00E33FCE"/>
    <w:rsid w:val="00E81A09"/>
    <w:rsid w:val="00E93139"/>
    <w:rsid w:val="00ED0D53"/>
    <w:rsid w:val="00EE374F"/>
    <w:rsid w:val="00EF0C75"/>
    <w:rsid w:val="00F02214"/>
    <w:rsid w:val="00F062CB"/>
    <w:rsid w:val="00F14099"/>
    <w:rsid w:val="00F510D1"/>
    <w:rsid w:val="00F9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cp:lastPrinted>2009-01-13T19:47:00Z</cp:lastPrinted>
  <dcterms:created xsi:type="dcterms:W3CDTF">2009-01-20T19:27:00Z</dcterms:created>
  <dcterms:modified xsi:type="dcterms:W3CDTF">2009-01-20T19:28:00Z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