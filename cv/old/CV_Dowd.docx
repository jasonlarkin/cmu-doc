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8" w:type="dxa"/>
        <w:tblLayout w:type="fixed"/>
        <w:tblLook w:val="0000"/>
      </w:tblPr>
      <w:tblGrid>
        <w:gridCol w:w="446"/>
        <w:gridCol w:w="22"/>
        <w:gridCol w:w="3994"/>
        <w:gridCol w:w="2576"/>
        <w:gridCol w:w="1890"/>
      </w:tblGrid>
      <w:tr w:rsidR="00DC7E74" w:rsidRPr="00DE7766" w:rsidTr="006D14C9">
        <w:trPr>
          <w:cantSplit/>
        </w:trPr>
        <w:tc>
          <w:tcPr>
            <w:tcW w:w="4462" w:type="dxa"/>
            <w:gridSpan w:val="3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DC7E74" w:rsidRPr="00FC1D6B" w:rsidRDefault="00DC7E74" w:rsidP="00A07D6A">
            <w:pPr>
              <w:rPr>
                <w:sz w:val="24"/>
                <w:szCs w:val="24"/>
              </w:rPr>
            </w:pPr>
            <w:r w:rsidRPr="00FC1D6B">
              <w:rPr>
                <w:sz w:val="24"/>
                <w:szCs w:val="24"/>
              </w:rPr>
              <w:t>Jason Larkin</w:t>
            </w:r>
          </w:p>
          <w:p w:rsidR="00DC7E74" w:rsidRPr="00DE7766" w:rsidRDefault="00D80EB3" w:rsidP="00D80EB3">
            <w:r>
              <w:t xml:space="preserve">jmlarkin@andrew.cmu.edu </w:t>
            </w:r>
          </w:p>
        </w:tc>
        <w:tc>
          <w:tcPr>
            <w:tcW w:w="4466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DC7E74" w:rsidRDefault="00DC7E74" w:rsidP="00DC7E74">
            <w:pPr>
              <w:jc w:val="right"/>
            </w:pPr>
            <w:r>
              <w:t>412-398-8813</w:t>
            </w:r>
          </w:p>
          <w:p w:rsidR="00DC7E74" w:rsidRPr="00DE7766" w:rsidRDefault="00D80EB3" w:rsidP="00DC7E74">
            <w:pPr>
              <w:pStyle w:val="e-mailaddress"/>
              <w:jc w:val="right"/>
            </w:pPr>
            <w:r>
              <w:t>4763 Sherwood Dr, Pittsburgh, PA 15236</w:t>
            </w:r>
          </w:p>
        </w:tc>
      </w:tr>
      <w:tr w:rsidR="00DE7766" w:rsidRPr="00DE7766" w:rsidTr="006D14C9">
        <w:trPr>
          <w:trHeight w:val="153"/>
        </w:trPr>
        <w:tc>
          <w:tcPr>
            <w:tcW w:w="8928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DE7766" w:rsidRPr="00DE7766" w:rsidRDefault="00883650" w:rsidP="00DE7766">
            <w:pPr>
              <w:pStyle w:val="Heading1"/>
            </w:pPr>
            <w:r>
              <w:t>Education</w:t>
            </w:r>
          </w:p>
        </w:tc>
      </w:tr>
      <w:tr w:rsidR="006E54A0" w:rsidRPr="00DE7766" w:rsidTr="006D14C9">
        <w:trPr>
          <w:trHeight w:val="70"/>
        </w:trPr>
        <w:tc>
          <w:tcPr>
            <w:tcW w:w="446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8F7611" w:rsidRDefault="008F7611" w:rsidP="00D24F9E"/>
        </w:tc>
        <w:tc>
          <w:tcPr>
            <w:tcW w:w="8482" w:type="dxa"/>
            <w:gridSpan w:val="4"/>
            <w:tcBorders>
              <w:top w:val="single" w:sz="4" w:space="0" w:color="999999"/>
              <w:left w:val="nil"/>
              <w:right w:val="nil"/>
            </w:tcBorders>
          </w:tcPr>
          <w:p w:rsidR="00A0237B" w:rsidRDefault="00A0237B" w:rsidP="003826AC">
            <w:pPr>
              <w:pStyle w:val="Heading2"/>
            </w:pPr>
            <w:r>
              <w:t>Carnegie Mellon University, Pittsburgh, PA</w:t>
            </w:r>
          </w:p>
          <w:p w:rsidR="00A0237B" w:rsidRDefault="00D421F7" w:rsidP="00A0237B">
            <w:r>
              <w:rPr>
                <w:b/>
              </w:rPr>
              <w:t>Ph</w:t>
            </w:r>
            <w:r w:rsidR="00544A16">
              <w:rPr>
                <w:b/>
              </w:rPr>
              <w:t>.</w:t>
            </w:r>
            <w:r>
              <w:rPr>
                <w:b/>
              </w:rPr>
              <w:t>D</w:t>
            </w:r>
            <w:r w:rsidR="00D06C2D">
              <w:rPr>
                <w:b/>
              </w:rPr>
              <w:t>.</w:t>
            </w:r>
            <w:r>
              <w:rPr>
                <w:b/>
              </w:rPr>
              <w:t>,</w:t>
            </w:r>
            <w:r w:rsidR="00A0237B" w:rsidRPr="00A0237B">
              <w:rPr>
                <w:b/>
              </w:rPr>
              <w:t xml:space="preserve"> Mechanical Engineering</w:t>
            </w:r>
            <w:r w:rsidR="00F714AF">
              <w:rPr>
                <w:b/>
              </w:rPr>
              <w:t xml:space="preserve"> </w:t>
            </w:r>
            <w:r w:rsidR="009E5F3F">
              <w:t>GPA: 3.</w:t>
            </w:r>
            <w:r w:rsidR="00346A91">
              <w:t>9</w:t>
            </w:r>
            <w:r w:rsidR="00A0237B">
              <w:t xml:space="preserve">    </w:t>
            </w:r>
            <w:r w:rsidR="00193815">
              <w:t xml:space="preserve"> </w:t>
            </w:r>
            <w:r w:rsidR="00A0237B">
              <w:t xml:space="preserve">                                             </w:t>
            </w:r>
            <w:r w:rsidR="005E7AD8">
              <w:t xml:space="preserve">   </w:t>
            </w:r>
            <w:r w:rsidR="001F6C1C">
              <w:rPr>
                <w:b/>
              </w:rPr>
              <w:t xml:space="preserve">      </w:t>
            </w:r>
            <w:r w:rsidR="00A0237B" w:rsidRPr="00FB7ECB">
              <w:rPr>
                <w:b/>
              </w:rPr>
              <w:t>20</w:t>
            </w:r>
            <w:r w:rsidR="00A0237B" w:rsidRPr="00A0237B">
              <w:rPr>
                <w:b/>
              </w:rPr>
              <w:t>09</w:t>
            </w:r>
            <w:r w:rsidR="00A77E32">
              <w:rPr>
                <w:b/>
              </w:rPr>
              <w:t>-present</w:t>
            </w:r>
          </w:p>
          <w:p w:rsidR="00A0237B" w:rsidRDefault="008F7611" w:rsidP="00A0237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001D74" w:rsidRPr="00460EDD">
              <w:rPr>
                <w:b/>
              </w:rPr>
              <w:t>Research:</w:t>
            </w:r>
            <w:r w:rsidR="00EC3E49">
              <w:t xml:space="preserve"> Thermal Modeling of Disordered Materials</w:t>
            </w:r>
          </w:p>
          <w:p w:rsidR="00015B32" w:rsidRPr="00015B32" w:rsidRDefault="008F7611" w:rsidP="00A0237B"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015B32" w:rsidRPr="00460EDD">
              <w:rPr>
                <w:b/>
              </w:rPr>
              <w:t>Coursework:</w:t>
            </w:r>
            <w:r w:rsidR="00015B32">
              <w:t xml:space="preserve"> </w:t>
            </w:r>
            <w:r w:rsidR="00674836">
              <w:t>Molecular Simulation,</w:t>
            </w:r>
            <w:r w:rsidR="00EF2C9E">
              <w:t xml:space="preserve"> Electron Structure Simulation,</w:t>
            </w:r>
            <w:r w:rsidR="00674836">
              <w:t xml:space="preserve"> </w:t>
            </w:r>
            <w:r w:rsidR="00015B32">
              <w:t xml:space="preserve">Solid State Physics, Quantum Chemistry, </w:t>
            </w:r>
            <w:r w:rsidR="00E63ADF">
              <w:t xml:space="preserve">Numerical Methods, </w:t>
            </w:r>
            <w:proofErr w:type="spellStart"/>
            <w:r w:rsidR="00E63ADF">
              <w:t>Nanoscale</w:t>
            </w:r>
            <w:proofErr w:type="spellEnd"/>
            <w:r w:rsidR="005D7D36">
              <w:t xml:space="preserve"> Transport</w:t>
            </w:r>
            <w:r w:rsidR="00E63ADF">
              <w:t xml:space="preserve"> Phenomena</w:t>
            </w:r>
          </w:p>
          <w:p w:rsidR="006E54A0" w:rsidRPr="006E54A0" w:rsidRDefault="00EF0C75" w:rsidP="003826AC">
            <w:pPr>
              <w:pStyle w:val="Heading2"/>
            </w:pPr>
            <w:r>
              <w:t>University of Pittsburgh, Pittsburgh</w:t>
            </w:r>
            <w:r w:rsidR="003826AC" w:rsidRPr="003826AC">
              <w:t>,</w:t>
            </w:r>
            <w:r w:rsidR="003826AC">
              <w:t xml:space="preserve"> </w:t>
            </w:r>
            <w:r>
              <w:t>PA</w:t>
            </w:r>
          </w:p>
        </w:tc>
      </w:tr>
      <w:tr w:rsidR="006E54A0" w:rsidRPr="00DE7766" w:rsidTr="006D14C9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6592" w:type="dxa"/>
            <w:gridSpan w:val="3"/>
            <w:tcBorders>
              <w:left w:val="nil"/>
              <w:right w:val="nil"/>
            </w:tcBorders>
          </w:tcPr>
          <w:p w:rsidR="006E54A0" w:rsidRPr="00EE374F" w:rsidRDefault="00EF0C75" w:rsidP="00B0560B">
            <w:pPr>
              <w:pStyle w:val="Title"/>
            </w:pPr>
            <w:r>
              <w:t>M.S</w:t>
            </w:r>
            <w:r w:rsidR="006E54A0" w:rsidRPr="00EE374F">
              <w:t xml:space="preserve">. </w:t>
            </w:r>
            <w:r>
              <w:t>Mechanical Engineering</w:t>
            </w:r>
            <w:r w:rsidR="00F714AF">
              <w:t xml:space="preserve"> </w:t>
            </w:r>
            <w:r w:rsidR="00F714AF" w:rsidRPr="00B0560B">
              <w:rPr>
                <w:b w:val="0"/>
              </w:rPr>
              <w:t>GPA: 3.7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E54A0" w:rsidRPr="00883650" w:rsidRDefault="000A3A85" w:rsidP="008A5F06">
            <w:pPr>
              <w:pStyle w:val="DatewnoSpaceBefore"/>
            </w:pPr>
            <w:r>
              <w:t>2007-</w:t>
            </w:r>
            <w:r w:rsidR="006E54A0" w:rsidRPr="00EE374F">
              <w:t>200</w:t>
            </w:r>
            <w:r w:rsidR="00EF0C75">
              <w:t>9</w:t>
            </w:r>
          </w:p>
        </w:tc>
      </w:tr>
      <w:tr w:rsidR="006E54A0" w:rsidRPr="00DE7766" w:rsidTr="006D14C9">
        <w:trPr>
          <w:trHeight w:val="41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82" w:type="dxa"/>
            <w:gridSpan w:val="4"/>
            <w:tcBorders>
              <w:left w:val="nil"/>
              <w:right w:val="nil"/>
            </w:tcBorders>
          </w:tcPr>
          <w:p w:rsidR="006E54A0" w:rsidRDefault="008F7611" w:rsidP="00431B4B"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746B0E" w:rsidRPr="00746B0E">
              <w:rPr>
                <w:b/>
              </w:rPr>
              <w:t>Thesis:</w:t>
            </w:r>
            <w:r w:rsidR="00FF7A3D">
              <w:t xml:space="preserve"> </w:t>
            </w:r>
            <w:r w:rsidR="00431B4B">
              <w:t>Statistics of Particle</w:t>
            </w:r>
            <w:r w:rsidR="00FF7BC7">
              <w:t xml:space="preserve"> Concentrations in Free-Surface Turbulence</w:t>
            </w:r>
          </w:p>
          <w:p w:rsidR="001B1E13" w:rsidRPr="006E758A" w:rsidRDefault="008F7611" w:rsidP="00DD1BC9">
            <w:r>
              <w:rPr>
                <w:b/>
              </w:rPr>
              <w:t xml:space="preserve"> </w:t>
            </w:r>
            <w:r w:rsidR="00AD2CBB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FF7A3D" w:rsidRPr="00746B0E">
              <w:rPr>
                <w:b/>
              </w:rPr>
              <w:t>Coursework:</w:t>
            </w:r>
            <w:r w:rsidR="00FF7A3D">
              <w:t xml:space="preserve"> Quantum Mechanics, Statistical Mechanics, Advanced Fluid Me</w:t>
            </w:r>
            <w:r w:rsidR="00EC5DE5">
              <w:t>ch</w:t>
            </w:r>
            <w:r w:rsidR="00FF7A3D">
              <w:t>anics, Turbulence</w:t>
            </w:r>
            <w:proofErr w:type="gramStart"/>
            <w:r w:rsidR="00FF7A3D">
              <w:t xml:space="preserve">, </w:t>
            </w:r>
            <w:r w:rsidR="00E07701">
              <w:t xml:space="preserve"> </w:t>
            </w:r>
            <w:r w:rsidR="00E07701" w:rsidRPr="00E07701">
              <w:rPr>
                <w:color w:val="FFFFFF" w:themeColor="background1"/>
              </w:rPr>
              <w:t>C</w:t>
            </w:r>
            <w:proofErr w:type="gramEnd"/>
            <w:r w:rsidR="00AD2CBB">
              <w:rPr>
                <w:color w:val="FFFFFF" w:themeColor="background1"/>
              </w:rPr>
              <w:t xml:space="preserve"> </w:t>
            </w:r>
            <w:r w:rsidR="003A7A4A">
              <w:rPr>
                <w:color w:val="FFFFFF" w:themeColor="background1"/>
              </w:rPr>
              <w:t xml:space="preserve"> </w:t>
            </w:r>
            <w:proofErr w:type="spellStart"/>
            <w:r w:rsidR="003A7A4A">
              <w:rPr>
                <w:color w:val="FFFFFF" w:themeColor="background1"/>
              </w:rPr>
              <w:t>C</w:t>
            </w:r>
            <w:proofErr w:type="spellEnd"/>
            <w:r w:rsidR="003A7A4A">
              <w:rPr>
                <w:color w:val="FFFFFF" w:themeColor="background1"/>
              </w:rPr>
              <w:t xml:space="preserve"> </w:t>
            </w:r>
            <w:r w:rsidR="00FF7A3D">
              <w:t>Chaos and Nonlinear Phenomena</w:t>
            </w:r>
            <w:r w:rsidR="009C106F">
              <w:t xml:space="preserve">, </w:t>
            </w:r>
            <w:r w:rsidR="000371F4">
              <w:t xml:space="preserve">Linear and Nonlinear </w:t>
            </w:r>
            <w:r w:rsidR="009C106F">
              <w:t>Elasticity.</w:t>
            </w:r>
          </w:p>
        </w:tc>
      </w:tr>
      <w:tr w:rsidR="006E54A0" w:rsidRPr="00DE7766" w:rsidTr="006D14C9">
        <w:trPr>
          <w:trHeight w:val="152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6E54A0" w:rsidRDefault="006E54A0" w:rsidP="00DE7766">
            <w:pPr>
              <w:pStyle w:val="Heading1"/>
            </w:pPr>
          </w:p>
        </w:tc>
        <w:tc>
          <w:tcPr>
            <w:tcW w:w="8482" w:type="dxa"/>
            <w:gridSpan w:val="4"/>
            <w:tcBorders>
              <w:left w:val="nil"/>
              <w:right w:val="nil"/>
            </w:tcBorders>
          </w:tcPr>
          <w:p w:rsidR="006E54A0" w:rsidRPr="006E758A" w:rsidRDefault="006E758A" w:rsidP="00735626">
            <w:pPr>
              <w:pStyle w:val="Heading3"/>
              <w:rPr>
                <w:b/>
                <w:i w:val="0"/>
              </w:rPr>
            </w:pPr>
            <w:r w:rsidRPr="006E758A">
              <w:rPr>
                <w:b/>
                <w:i w:val="0"/>
              </w:rPr>
              <w:t>B.S. Mechanical Engineering</w:t>
            </w:r>
            <w:r w:rsidR="00735626" w:rsidRPr="00B0560B">
              <w:rPr>
                <w:b/>
              </w:rPr>
              <w:t xml:space="preserve"> </w:t>
            </w:r>
            <w:r w:rsidR="00735626" w:rsidRPr="00683D2C">
              <w:rPr>
                <w:i w:val="0"/>
              </w:rPr>
              <w:t xml:space="preserve">GPA: 3.2    </w:t>
            </w:r>
            <w:r w:rsidRPr="00683D2C">
              <w:rPr>
                <w:i w:val="0"/>
              </w:rPr>
              <w:t xml:space="preserve">      </w:t>
            </w:r>
            <w:r w:rsidRPr="00683D2C">
              <w:rPr>
                <w:b/>
                <w:i w:val="0"/>
              </w:rPr>
              <w:t xml:space="preserve">                                     </w:t>
            </w:r>
            <w:r w:rsidR="009877FA">
              <w:rPr>
                <w:b/>
                <w:i w:val="0"/>
              </w:rPr>
              <w:t xml:space="preserve">                      2003-</w:t>
            </w:r>
            <w:r>
              <w:rPr>
                <w:b/>
                <w:i w:val="0"/>
              </w:rPr>
              <w:t>2007</w:t>
            </w:r>
          </w:p>
        </w:tc>
      </w:tr>
      <w:tr w:rsidR="00CF7C15" w:rsidRPr="00DE7766" w:rsidTr="00CF7C15">
        <w:trPr>
          <w:trHeight w:val="80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CF7C15" w:rsidRDefault="00CF7C15" w:rsidP="00DE7766">
            <w:pPr>
              <w:pStyle w:val="Heading1"/>
            </w:pPr>
          </w:p>
        </w:tc>
        <w:tc>
          <w:tcPr>
            <w:tcW w:w="8482" w:type="dxa"/>
            <w:gridSpan w:val="4"/>
            <w:tcBorders>
              <w:left w:val="nil"/>
              <w:right w:val="nil"/>
            </w:tcBorders>
          </w:tcPr>
          <w:p w:rsidR="00CF7C15" w:rsidRPr="001550B2" w:rsidRDefault="008F7611" w:rsidP="008C7D47">
            <w:pPr>
              <w:pStyle w:val="Title"/>
              <w:rPr>
                <w:b w:val="0"/>
              </w:rPr>
            </w:pPr>
            <w:r>
              <w:t xml:space="preserve"> </w:t>
            </w:r>
            <w:r w:rsidR="003A7A4A">
              <w:t xml:space="preserve"> </w:t>
            </w:r>
            <w:r>
              <w:t>-</w:t>
            </w:r>
            <w:r w:rsidR="00CF7C15" w:rsidRPr="004959E6">
              <w:t>Research:</w:t>
            </w:r>
            <w:r w:rsidR="00CF7C15" w:rsidRPr="006D7C8E">
              <w:rPr>
                <w:b w:val="0"/>
              </w:rPr>
              <w:t xml:space="preserve"> FEA modeling of novel flow chamber </w:t>
            </w:r>
            <w:r w:rsidR="008C7D47">
              <w:rPr>
                <w:b w:val="0"/>
              </w:rPr>
              <w:t>to study</w:t>
            </w:r>
            <w:r w:rsidR="00CF7C15">
              <w:rPr>
                <w:b w:val="0"/>
              </w:rPr>
              <w:t xml:space="preserve"> initiation and </w:t>
            </w:r>
            <w:r w:rsidR="00CF7C15" w:rsidRPr="006D7C8E">
              <w:rPr>
                <w:b w:val="0"/>
              </w:rPr>
              <w:t>development of</w:t>
            </w:r>
            <w:r w:rsidR="00615664">
              <w:rPr>
                <w:b w:val="0"/>
              </w:rPr>
              <w:t xml:space="preserve"> </w:t>
            </w:r>
            <w:r w:rsidR="00CF7C15" w:rsidRPr="006D7C8E">
              <w:rPr>
                <w:b w:val="0"/>
              </w:rPr>
              <w:t xml:space="preserve">aneurysms. </w:t>
            </w:r>
          </w:p>
        </w:tc>
      </w:tr>
      <w:tr w:rsidR="006962EF" w:rsidRPr="00DE7766" w:rsidTr="006D14C9">
        <w:trPr>
          <w:trHeight w:val="255"/>
        </w:trPr>
        <w:tc>
          <w:tcPr>
            <w:tcW w:w="8928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962EF" w:rsidRPr="006962EF" w:rsidRDefault="00883650" w:rsidP="006962EF">
            <w:pPr>
              <w:pStyle w:val="Heading1"/>
            </w:pPr>
            <w:r>
              <w:t>Teaching Experience</w:t>
            </w:r>
          </w:p>
        </w:tc>
      </w:tr>
      <w:tr w:rsidR="006D14C9" w:rsidRPr="00DE7766" w:rsidTr="009914DF">
        <w:trPr>
          <w:trHeight w:val="220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6D14C9" w:rsidRPr="006962EF" w:rsidRDefault="006D14C9" w:rsidP="006962EF"/>
        </w:tc>
        <w:tc>
          <w:tcPr>
            <w:tcW w:w="8460" w:type="dxa"/>
            <w:gridSpan w:val="3"/>
          </w:tcPr>
          <w:p w:rsidR="00277C11" w:rsidRDefault="006D14C9" w:rsidP="00257E00">
            <w:pPr>
              <w:pStyle w:val="BodyText"/>
              <w:spacing w:line="240" w:lineRule="auto"/>
              <w:rPr>
                <w:i/>
              </w:rPr>
            </w:pPr>
            <w:r w:rsidRPr="00A01323">
              <w:rPr>
                <w:i/>
              </w:rPr>
              <w:t>Carnegie Mellon University</w:t>
            </w:r>
            <w:r w:rsidR="00141A9D">
              <w:rPr>
                <w:b/>
              </w:rPr>
              <w:t xml:space="preserve">                                                                                                Teaching Assistant – </w:t>
            </w:r>
            <w:r w:rsidR="00141A9D">
              <w:t xml:space="preserve">24-322: Heat Transfer       </w:t>
            </w:r>
            <w:r w:rsidR="00141A9D">
              <w:rPr>
                <w:b/>
              </w:rPr>
              <w:t xml:space="preserve">                                                                2010</w:t>
            </w:r>
            <w:r w:rsidR="00141A9D">
              <w:t xml:space="preserve"> Topics in conduction, convection, radiation and heat exchangers. Supervised recitation sessions and substituted for several lectures</w:t>
            </w:r>
            <w:r w:rsidR="00ED7F0B">
              <w:t xml:space="preserve">.                                                                                   </w:t>
            </w:r>
            <w:r w:rsidR="00ED7F0B">
              <w:rPr>
                <w:i/>
              </w:rPr>
              <w:t xml:space="preserve"> </w:t>
            </w:r>
          </w:p>
          <w:p w:rsidR="00BB1E42" w:rsidRPr="00257E00" w:rsidRDefault="00ED7F0B" w:rsidP="00F677E8">
            <w:pPr>
              <w:pStyle w:val="BodyText"/>
              <w:spacing w:line="240" w:lineRule="auto"/>
              <w:rPr>
                <w:i/>
              </w:rPr>
            </w:pPr>
            <w:r>
              <w:rPr>
                <w:i/>
              </w:rPr>
              <w:t xml:space="preserve">University of Pittsburgh </w:t>
            </w:r>
            <w:r w:rsidR="00A549D8">
              <w:rPr>
                <w:i/>
              </w:rPr>
              <w:t xml:space="preserve">                                                                                            </w:t>
            </w:r>
            <w:r>
              <w:rPr>
                <w:rStyle w:val="TitleChar"/>
              </w:rPr>
              <w:t>Teaching Assistant</w:t>
            </w:r>
            <w:r w:rsidRPr="00D24F9E">
              <w:t xml:space="preserve"> </w:t>
            </w:r>
            <w:r w:rsidRPr="005D3B1C">
              <w:rPr>
                <w:b/>
              </w:rPr>
              <w:t>–</w:t>
            </w:r>
            <w:r w:rsidRPr="00D24F9E">
              <w:t xml:space="preserve"> </w:t>
            </w:r>
            <w:r>
              <w:t xml:space="preserve">Advanced Fluid </w:t>
            </w:r>
            <w:r w:rsidR="00D44CE0">
              <w:t xml:space="preserve">Mechanics                                                               </w:t>
            </w:r>
            <w:r w:rsidR="00D44CE0" w:rsidRPr="00D44CE0">
              <w:rPr>
                <w:b/>
              </w:rPr>
              <w:t>2008</w:t>
            </w:r>
            <w:r w:rsidR="00D44CE0">
              <w:t xml:space="preserve">                                                               Topics in Fluid Mechanics including viscous flow, boundary layer theory, and scale similarity</w:t>
            </w:r>
            <w:r w:rsidR="00E01A1E">
              <w:t>.</w:t>
            </w:r>
            <w:r w:rsidR="00E01A1E">
              <w:rPr>
                <w:rStyle w:val="TitleChar"/>
              </w:rPr>
              <w:t xml:space="preserve"> Lecturer</w:t>
            </w:r>
            <w:r w:rsidR="00E01A1E" w:rsidRPr="00E0229C">
              <w:rPr>
                <w:rStyle w:val="TitleChar"/>
              </w:rPr>
              <w:t xml:space="preserve"> </w:t>
            </w:r>
            <w:r w:rsidR="00E01A1E" w:rsidRPr="00D24F9E">
              <w:t xml:space="preserve">– </w:t>
            </w:r>
            <w:r w:rsidR="00E01A1E">
              <w:t xml:space="preserve">Physics                                                                                 </w:t>
            </w:r>
            <w:r w:rsidR="00127E44">
              <w:t xml:space="preserve">              </w:t>
            </w:r>
            <w:r w:rsidR="00E01A1E" w:rsidRPr="00E01A1E">
              <w:rPr>
                <w:b/>
              </w:rPr>
              <w:t>200</w:t>
            </w:r>
            <w:r w:rsidR="00127E44">
              <w:rPr>
                <w:b/>
              </w:rPr>
              <w:t>7-2009</w:t>
            </w:r>
            <w:r w:rsidR="00E01A1E">
              <w:t xml:space="preserve">               Administered lectures to undergraduate students, graduate students, and faculty on topics ranging from Mathematics, Turbulence, Bio-Physics, Statistical Physics, and general Nonlinear Phenomena.   </w:t>
            </w:r>
            <w:r w:rsidR="00D44CE0">
              <w:t xml:space="preserve">                                                                         </w:t>
            </w:r>
            <w:r>
              <w:t xml:space="preserve">                                           </w:t>
            </w:r>
            <w:r w:rsidR="00141A9D">
              <w:t xml:space="preserve">    </w:t>
            </w:r>
          </w:p>
        </w:tc>
      </w:tr>
      <w:tr w:rsidR="006D14C9" w:rsidRPr="00DE7766" w:rsidTr="006D14C9">
        <w:trPr>
          <w:trHeight w:val="255"/>
        </w:trPr>
        <w:tc>
          <w:tcPr>
            <w:tcW w:w="8928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D14C9" w:rsidRDefault="006D14C9" w:rsidP="006962EF">
            <w:pPr>
              <w:pStyle w:val="Heading1"/>
            </w:pPr>
            <w:r>
              <w:t>Publications and papers</w:t>
            </w:r>
          </w:p>
        </w:tc>
      </w:tr>
      <w:tr w:rsidR="006D14C9" w:rsidRPr="00DE7766" w:rsidTr="006D14C9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D14C9" w:rsidRDefault="006D14C9" w:rsidP="006962EF">
            <w:pPr>
              <w:pStyle w:val="Heading1"/>
            </w:pPr>
          </w:p>
        </w:tc>
        <w:tc>
          <w:tcPr>
            <w:tcW w:w="8460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4E218A" w:rsidRDefault="004E218A" w:rsidP="00A76C60">
            <w:pPr>
              <w:pStyle w:val="bulletedlist"/>
            </w:pPr>
            <w:r>
              <w:t xml:space="preserve">J. Larkin, A.J.H. </w:t>
            </w:r>
            <w:proofErr w:type="spellStart"/>
            <w:r>
              <w:t>McGaughey</w:t>
            </w:r>
            <w:proofErr w:type="spellEnd"/>
            <w:r>
              <w:t>, “Predicting Phonon Properties of Defected Systems using Spectral Energy Density”, in preparation.</w:t>
            </w:r>
          </w:p>
          <w:p w:rsidR="005E3127" w:rsidRDefault="005E3127" w:rsidP="00A76C60">
            <w:pPr>
              <w:pStyle w:val="bulletedlist"/>
            </w:pPr>
            <w:r>
              <w:t xml:space="preserve">S. </w:t>
            </w:r>
            <w:proofErr w:type="spellStart"/>
            <w:r>
              <w:t>Stefanus</w:t>
            </w:r>
            <w:proofErr w:type="spellEnd"/>
            <w:r>
              <w:t xml:space="preserve">, J. Larkin, W. </w:t>
            </w:r>
            <w:proofErr w:type="spellStart"/>
            <w:r>
              <w:t>Goldburg</w:t>
            </w:r>
            <w:proofErr w:type="spellEnd"/>
            <w:r>
              <w:t>, “</w:t>
            </w:r>
            <w:r w:rsidR="00AB17C8">
              <w:t>A Search for Conformal Invariance in Compressible Two Dimensional Turbulence”,</w:t>
            </w:r>
            <w:r>
              <w:t xml:space="preserve"> in preparation.</w:t>
            </w:r>
          </w:p>
          <w:p w:rsidR="006D14C9" w:rsidRPr="005906DF" w:rsidRDefault="006D14C9" w:rsidP="00A76C60">
            <w:pPr>
              <w:pStyle w:val="bulletedlist"/>
            </w:pPr>
            <w:r>
              <w:t xml:space="preserve">J. </w:t>
            </w:r>
            <w:r w:rsidRPr="005906DF">
              <w:rPr>
                <w:rFonts w:cs="Tahoma"/>
              </w:rPr>
              <w:t xml:space="preserve">Larkin, W. </w:t>
            </w:r>
            <w:proofErr w:type="spellStart"/>
            <w:r w:rsidRPr="005906DF">
              <w:rPr>
                <w:rFonts w:cs="Tahoma"/>
              </w:rPr>
              <w:t>Goldburg</w:t>
            </w:r>
            <w:proofErr w:type="spellEnd"/>
            <w:r w:rsidRPr="005906DF">
              <w:rPr>
                <w:rFonts w:cs="Tahoma"/>
              </w:rPr>
              <w:t xml:space="preserve">, M.M. </w:t>
            </w:r>
            <w:proofErr w:type="spellStart"/>
            <w:r w:rsidRPr="005906DF">
              <w:rPr>
                <w:rFonts w:cs="Tahoma"/>
              </w:rPr>
              <w:t>Bandi</w:t>
            </w:r>
            <w:proofErr w:type="spellEnd"/>
            <w:r w:rsidRPr="005906DF">
              <w:rPr>
                <w:rFonts w:cs="Tahoma"/>
              </w:rPr>
              <w:t xml:space="preserve">, </w:t>
            </w:r>
            <w:r>
              <w:rPr>
                <w:rFonts w:cs="Tahoma"/>
              </w:rPr>
              <w:t>“</w:t>
            </w:r>
            <w:r w:rsidRPr="005906DF">
              <w:rPr>
                <w:rFonts w:cs="Tahoma"/>
                <w:color w:val="000033"/>
              </w:rPr>
              <w:t xml:space="preserve">Time-Evolution of </w:t>
            </w:r>
            <w:r>
              <w:rPr>
                <w:rFonts w:cs="Tahoma"/>
                <w:color w:val="000033"/>
              </w:rPr>
              <w:t>a fractal distribution: Particle concentrations in free-surface turbulence”</w:t>
            </w:r>
            <w:r w:rsidRPr="000A1714">
              <w:rPr>
                <w:rFonts w:cs="Tahoma"/>
                <w:color w:val="000033"/>
              </w:rPr>
              <w:t xml:space="preserve">, </w:t>
            </w:r>
            <w:proofErr w:type="spellStart"/>
            <w:r w:rsidRPr="00BE4286">
              <w:rPr>
                <w:rFonts w:cs="Tahoma"/>
                <w:i/>
                <w:color w:val="000033"/>
              </w:rPr>
              <w:t>Physica</w:t>
            </w:r>
            <w:proofErr w:type="spellEnd"/>
            <w:r w:rsidRPr="00BE4286">
              <w:rPr>
                <w:rFonts w:cs="Tahoma"/>
                <w:i/>
                <w:color w:val="000033"/>
              </w:rPr>
              <w:t xml:space="preserve"> D</w:t>
            </w:r>
            <w:r>
              <w:rPr>
                <w:rFonts w:cs="Tahoma"/>
                <w:color w:val="000033"/>
              </w:rPr>
              <w:t xml:space="preserve"> </w:t>
            </w:r>
            <w:r w:rsidR="00AE3082" w:rsidRPr="00FF29B7">
              <w:rPr>
                <w:b/>
              </w:rPr>
              <w:t>239</w:t>
            </w:r>
            <w:r w:rsidR="00E57C77">
              <w:t xml:space="preserve"> 14</w:t>
            </w:r>
            <w:r w:rsidR="00EB0B79">
              <w:t xml:space="preserve"> (</w:t>
            </w:r>
            <w:r w:rsidR="00675421">
              <w:t>2010)</w:t>
            </w:r>
            <w:r w:rsidR="00DA5A35">
              <w:t xml:space="preserve"> 1211-1378</w:t>
            </w:r>
            <w:r w:rsidR="00675421">
              <w:t>.</w:t>
            </w:r>
          </w:p>
          <w:p w:rsidR="006D14C9" w:rsidRDefault="00135718" w:rsidP="004C3F2E">
            <w:pPr>
              <w:pStyle w:val="bulletedlist"/>
            </w:pPr>
            <w:r>
              <w:t xml:space="preserve">Larkin, W. </w:t>
            </w:r>
            <w:proofErr w:type="spellStart"/>
            <w:r>
              <w:t>Goldburg</w:t>
            </w:r>
            <w:proofErr w:type="spellEnd"/>
            <w:r>
              <w:t>, “</w:t>
            </w:r>
            <w:proofErr w:type="spellStart"/>
            <w:r>
              <w:t>Decorrelating</w:t>
            </w:r>
            <w:proofErr w:type="spellEnd"/>
            <w:r>
              <w:t xml:space="preserve"> a Compressible Turbulent Flow: an Experiment”, </w:t>
            </w:r>
            <w:r w:rsidRPr="00C75DC4">
              <w:rPr>
                <w:i/>
              </w:rPr>
              <w:t>Phys. Rev. E</w:t>
            </w:r>
            <w:r>
              <w:t xml:space="preserve"> </w:t>
            </w:r>
            <w:r w:rsidRPr="00773471">
              <w:rPr>
                <w:b/>
              </w:rPr>
              <w:t>82</w:t>
            </w:r>
            <w:r>
              <w:t>, 016301 (2010).</w:t>
            </w:r>
            <w:r w:rsidR="006D14C9">
              <w:t xml:space="preserve"> </w:t>
            </w:r>
          </w:p>
          <w:p w:rsidR="00073990" w:rsidRDefault="00135718" w:rsidP="004E218A">
            <w:pPr>
              <w:pStyle w:val="bulletedlist"/>
            </w:pPr>
            <w:r>
              <w:t xml:space="preserve">J. Larkin, M.M. </w:t>
            </w:r>
            <w:proofErr w:type="spellStart"/>
            <w:r>
              <w:t>Bandi</w:t>
            </w:r>
            <w:proofErr w:type="spellEnd"/>
            <w:r>
              <w:t xml:space="preserve">, A. </w:t>
            </w:r>
            <w:proofErr w:type="spellStart"/>
            <w:r>
              <w:t>Pumir</w:t>
            </w:r>
            <w:proofErr w:type="spellEnd"/>
            <w:r>
              <w:t xml:space="preserve">, W. </w:t>
            </w:r>
            <w:proofErr w:type="spellStart"/>
            <w:proofErr w:type="gramStart"/>
            <w:r>
              <w:t>Goldburg</w:t>
            </w:r>
            <w:proofErr w:type="spellEnd"/>
            <w:r>
              <w:t xml:space="preserve"> ,</w:t>
            </w:r>
            <w:proofErr w:type="gramEnd"/>
            <w:r>
              <w:t xml:space="preserve"> “Power-law distributions of particle concentration in free-surface flows”, </w:t>
            </w:r>
            <w:r w:rsidRPr="00BE4286">
              <w:rPr>
                <w:i/>
              </w:rPr>
              <w:t>Phys. Rev. E</w:t>
            </w:r>
            <w:r>
              <w:t xml:space="preserve"> </w:t>
            </w:r>
            <w:r w:rsidRPr="00BE4286">
              <w:rPr>
                <w:b/>
              </w:rPr>
              <w:t>80</w:t>
            </w:r>
            <w:r>
              <w:t>, 066301 (2009).</w:t>
            </w:r>
          </w:p>
        </w:tc>
      </w:tr>
      <w:tr w:rsidR="006D14C9" w:rsidRPr="00DE7766" w:rsidTr="006D14C9">
        <w:trPr>
          <w:trHeight w:val="255"/>
        </w:trPr>
        <w:tc>
          <w:tcPr>
            <w:tcW w:w="8928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D14C9" w:rsidRDefault="006D14C9" w:rsidP="003D7422">
            <w:pPr>
              <w:pStyle w:val="Heading1"/>
            </w:pPr>
            <w:r>
              <w:t>selected Presentations (</w:t>
            </w:r>
            <w:r w:rsidR="003D7422">
              <w:t>7</w:t>
            </w:r>
            <w:r>
              <w:t xml:space="preserve"> total)</w:t>
            </w:r>
          </w:p>
        </w:tc>
      </w:tr>
      <w:tr w:rsidR="006D14C9" w:rsidRPr="00DE7766" w:rsidTr="006D14C9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D14C9" w:rsidRDefault="006D14C9" w:rsidP="00A76C60"/>
        </w:tc>
        <w:tc>
          <w:tcPr>
            <w:tcW w:w="8460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3558FA" w:rsidRDefault="003558FA" w:rsidP="0015465A">
            <w:pPr>
              <w:pStyle w:val="bulletedlist"/>
            </w:pPr>
            <w:r>
              <w:t>“Predicting Thermal Conductivity of Defected Systems using the Spectral Energy Density”, J. Larkin 2011 Bennett Graduate Student Symposium Presentation</w:t>
            </w:r>
            <w:r w:rsidR="00DC6A60">
              <w:t>. Award for Best Presentation</w:t>
            </w:r>
            <w:r w:rsidR="00455DDD">
              <w:t>.</w:t>
            </w:r>
          </w:p>
          <w:p w:rsidR="006D14C9" w:rsidRDefault="006D14C9" w:rsidP="0015465A">
            <w:pPr>
              <w:pStyle w:val="bulletedlist"/>
            </w:pPr>
            <w:r>
              <w:t>“</w:t>
            </w:r>
            <w:proofErr w:type="spellStart"/>
            <w:r>
              <w:t>Decorrelating</w:t>
            </w:r>
            <w:proofErr w:type="spellEnd"/>
            <w:r>
              <w:t xml:space="preserve"> a Compressible Turbulent Flow: An Experiment”, J. Larkin, W. </w:t>
            </w:r>
            <w:proofErr w:type="spellStart"/>
            <w:r>
              <w:t>Goldburg</w:t>
            </w:r>
            <w:proofErr w:type="spellEnd"/>
            <w:r>
              <w:t xml:space="preserve"> (speaker). 2010 American Physical Society March Meeting Portland, OR.</w:t>
            </w:r>
          </w:p>
          <w:p w:rsidR="006D14C9" w:rsidRDefault="006D14C9" w:rsidP="009469C7">
            <w:pPr>
              <w:pStyle w:val="bulletedlist"/>
            </w:pPr>
            <w:r>
              <w:t xml:space="preserve">“Statistics of Preferential Particle Concentration in Free-Surface Turbulence”, J. Larkin (speaker), M.M. </w:t>
            </w:r>
            <w:proofErr w:type="spellStart"/>
            <w:r>
              <w:t>Bandi</w:t>
            </w:r>
            <w:proofErr w:type="spellEnd"/>
            <w:r>
              <w:t xml:space="preserve">, W. </w:t>
            </w:r>
            <w:proofErr w:type="spellStart"/>
            <w:r>
              <w:t>Goldburg</w:t>
            </w:r>
            <w:proofErr w:type="spellEnd"/>
            <w:r>
              <w:t>. 2009 American Physical Society March Meeting Pittsburgh, PA.</w:t>
            </w:r>
          </w:p>
          <w:p w:rsidR="006D14C9" w:rsidRPr="00256223" w:rsidRDefault="006D14C9" w:rsidP="009E375D">
            <w:pPr>
              <w:pStyle w:val="bulletedlist"/>
            </w:pPr>
            <w:r>
              <w:t xml:space="preserve"> “The Generalized Fractal Dimensions of a 2-D Compressible Turbulence”, J. Larkin (speaker), M.M. </w:t>
            </w:r>
            <w:proofErr w:type="spellStart"/>
            <w:r>
              <w:t>Bandi</w:t>
            </w:r>
            <w:proofErr w:type="spellEnd"/>
            <w:r>
              <w:t xml:space="preserve">, W. </w:t>
            </w:r>
            <w:proofErr w:type="spellStart"/>
            <w:r>
              <w:t>Goldburg</w:t>
            </w:r>
            <w:proofErr w:type="spellEnd"/>
            <w:r>
              <w:t>. 2008 American Physical Society March Meeting New Orleans, LA.</w:t>
            </w:r>
          </w:p>
        </w:tc>
      </w:tr>
      <w:tr w:rsidR="006D14C9" w:rsidRPr="00DE7766" w:rsidTr="006D14C9">
        <w:trPr>
          <w:trHeight w:val="255"/>
        </w:trPr>
        <w:tc>
          <w:tcPr>
            <w:tcW w:w="8928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:rsidR="006D14C9" w:rsidRDefault="006D14C9" w:rsidP="006962EF">
            <w:pPr>
              <w:pStyle w:val="Heading1"/>
            </w:pPr>
            <w:r>
              <w:t>Memberships</w:t>
            </w:r>
          </w:p>
        </w:tc>
      </w:tr>
      <w:tr w:rsidR="006D14C9" w:rsidRPr="00DE7766" w:rsidTr="006D14C9">
        <w:trPr>
          <w:trHeight w:val="255"/>
        </w:trPr>
        <w:tc>
          <w:tcPr>
            <w:tcW w:w="468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:rsidR="006D14C9" w:rsidRPr="006962EF" w:rsidRDefault="006D14C9" w:rsidP="006962EF"/>
        </w:tc>
        <w:tc>
          <w:tcPr>
            <w:tcW w:w="8460" w:type="dxa"/>
            <w:gridSpan w:val="3"/>
            <w:tcBorders>
              <w:top w:val="single" w:sz="4" w:space="0" w:color="999999"/>
              <w:left w:val="nil"/>
              <w:right w:val="nil"/>
            </w:tcBorders>
          </w:tcPr>
          <w:p w:rsidR="006D14C9" w:rsidRPr="00256223" w:rsidRDefault="006537AF" w:rsidP="00BA74D9">
            <w:pPr>
              <w:pStyle w:val="bulletedlist"/>
            </w:pPr>
            <w:r w:rsidRPr="00256223">
              <w:t>Ameri</w:t>
            </w:r>
            <w:r>
              <w:t>can Physical Society, American Society of Mechanical Engineers</w:t>
            </w:r>
            <w:r w:rsidR="00616756">
              <w:t>,</w:t>
            </w:r>
            <w:r>
              <w:t xml:space="preserve"> </w:t>
            </w:r>
            <w:r w:rsidR="00BA74D9">
              <w:t xml:space="preserve">Materials Research Society, </w:t>
            </w:r>
            <w:r w:rsidR="00F2037A">
              <w:t>Society for Industrial and Applied Mathematics</w:t>
            </w:r>
          </w:p>
        </w:tc>
      </w:tr>
    </w:tbl>
    <w:p w:rsidR="008E18D5" w:rsidRPr="00DE7766" w:rsidRDefault="008E18D5" w:rsidP="004C215D"/>
    <w:sectPr w:rsidR="008E18D5" w:rsidRPr="00DE7766" w:rsidSect="00CC222D">
      <w:pgSz w:w="12240" w:h="15840"/>
      <w:pgMar w:top="1440" w:right="1800" w:bottom="172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FC075B"/>
    <w:multiLevelType w:val="hybridMultilevel"/>
    <w:tmpl w:val="CA407B0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8A26D8"/>
    <w:rsid w:val="00001D74"/>
    <w:rsid w:val="000022EB"/>
    <w:rsid w:val="000044A5"/>
    <w:rsid w:val="00005442"/>
    <w:rsid w:val="00010FDC"/>
    <w:rsid w:val="00011306"/>
    <w:rsid w:val="00015B32"/>
    <w:rsid w:val="00023A59"/>
    <w:rsid w:val="000316CE"/>
    <w:rsid w:val="00036C0A"/>
    <w:rsid w:val="000371F4"/>
    <w:rsid w:val="00040571"/>
    <w:rsid w:val="000422AC"/>
    <w:rsid w:val="00070258"/>
    <w:rsid w:val="00073990"/>
    <w:rsid w:val="00075E73"/>
    <w:rsid w:val="00087331"/>
    <w:rsid w:val="00087D08"/>
    <w:rsid w:val="000A1714"/>
    <w:rsid w:val="000A3A85"/>
    <w:rsid w:val="000B6C60"/>
    <w:rsid w:val="000B7372"/>
    <w:rsid w:val="000C27D9"/>
    <w:rsid w:val="000C2FC0"/>
    <w:rsid w:val="000F671C"/>
    <w:rsid w:val="00105F38"/>
    <w:rsid w:val="001119D1"/>
    <w:rsid w:val="00121D2D"/>
    <w:rsid w:val="0012539F"/>
    <w:rsid w:val="00127E44"/>
    <w:rsid w:val="00135718"/>
    <w:rsid w:val="00141A9D"/>
    <w:rsid w:val="0015465A"/>
    <w:rsid w:val="001550B2"/>
    <w:rsid w:val="001769F0"/>
    <w:rsid w:val="00182D18"/>
    <w:rsid w:val="001864D1"/>
    <w:rsid w:val="00193815"/>
    <w:rsid w:val="001B1E13"/>
    <w:rsid w:val="001F6C1C"/>
    <w:rsid w:val="00204407"/>
    <w:rsid w:val="002362A3"/>
    <w:rsid w:val="002368DD"/>
    <w:rsid w:val="00256223"/>
    <w:rsid w:val="00257E00"/>
    <w:rsid w:val="00266058"/>
    <w:rsid w:val="00277C11"/>
    <w:rsid w:val="00284C43"/>
    <w:rsid w:val="002911C8"/>
    <w:rsid w:val="002B1CA0"/>
    <w:rsid w:val="002D3EB1"/>
    <w:rsid w:val="002E44F4"/>
    <w:rsid w:val="002F68FF"/>
    <w:rsid w:val="00301257"/>
    <w:rsid w:val="00302319"/>
    <w:rsid w:val="00317CBA"/>
    <w:rsid w:val="00346A91"/>
    <w:rsid w:val="003558FA"/>
    <w:rsid w:val="00361AFB"/>
    <w:rsid w:val="003732E7"/>
    <w:rsid w:val="00374E86"/>
    <w:rsid w:val="00375425"/>
    <w:rsid w:val="00377BEE"/>
    <w:rsid w:val="003826AC"/>
    <w:rsid w:val="003952FB"/>
    <w:rsid w:val="00395CE1"/>
    <w:rsid w:val="003A28C1"/>
    <w:rsid w:val="003A7A4A"/>
    <w:rsid w:val="003D7422"/>
    <w:rsid w:val="003E6110"/>
    <w:rsid w:val="003F0E5E"/>
    <w:rsid w:val="004277EA"/>
    <w:rsid w:val="00431401"/>
    <w:rsid w:val="00431B4B"/>
    <w:rsid w:val="004371B0"/>
    <w:rsid w:val="00447FAC"/>
    <w:rsid w:val="00454401"/>
    <w:rsid w:val="00455DDD"/>
    <w:rsid w:val="00460EDD"/>
    <w:rsid w:val="00464660"/>
    <w:rsid w:val="00464DCA"/>
    <w:rsid w:val="004959E6"/>
    <w:rsid w:val="00497FFB"/>
    <w:rsid w:val="004C215D"/>
    <w:rsid w:val="004C3F2E"/>
    <w:rsid w:val="004E218A"/>
    <w:rsid w:val="004E54AB"/>
    <w:rsid w:val="00527103"/>
    <w:rsid w:val="00530FA8"/>
    <w:rsid w:val="00544A16"/>
    <w:rsid w:val="0055288F"/>
    <w:rsid w:val="00555173"/>
    <w:rsid w:val="0057777C"/>
    <w:rsid w:val="00580088"/>
    <w:rsid w:val="005848C8"/>
    <w:rsid w:val="005906DF"/>
    <w:rsid w:val="0059479F"/>
    <w:rsid w:val="00595D81"/>
    <w:rsid w:val="005A0676"/>
    <w:rsid w:val="005A08C4"/>
    <w:rsid w:val="005A2231"/>
    <w:rsid w:val="005B50C9"/>
    <w:rsid w:val="005B6BAB"/>
    <w:rsid w:val="005D3B1C"/>
    <w:rsid w:val="005D5792"/>
    <w:rsid w:val="005D6C17"/>
    <w:rsid w:val="005D7D36"/>
    <w:rsid w:val="005E1A11"/>
    <w:rsid w:val="005E3127"/>
    <w:rsid w:val="005E7AD8"/>
    <w:rsid w:val="00615664"/>
    <w:rsid w:val="00616756"/>
    <w:rsid w:val="00641093"/>
    <w:rsid w:val="006513A6"/>
    <w:rsid w:val="006537AF"/>
    <w:rsid w:val="00666FBB"/>
    <w:rsid w:val="00674836"/>
    <w:rsid w:val="00675421"/>
    <w:rsid w:val="00683D2C"/>
    <w:rsid w:val="006962EF"/>
    <w:rsid w:val="006A7CB3"/>
    <w:rsid w:val="006C1ABD"/>
    <w:rsid w:val="006C1C94"/>
    <w:rsid w:val="006D14C9"/>
    <w:rsid w:val="006D21E9"/>
    <w:rsid w:val="006D4758"/>
    <w:rsid w:val="006D7C8E"/>
    <w:rsid w:val="006E2432"/>
    <w:rsid w:val="006E54A0"/>
    <w:rsid w:val="006E758A"/>
    <w:rsid w:val="006F42AE"/>
    <w:rsid w:val="00702393"/>
    <w:rsid w:val="00704B82"/>
    <w:rsid w:val="007059DD"/>
    <w:rsid w:val="00713221"/>
    <w:rsid w:val="00720370"/>
    <w:rsid w:val="007303F3"/>
    <w:rsid w:val="0073242F"/>
    <w:rsid w:val="00735626"/>
    <w:rsid w:val="00742D2F"/>
    <w:rsid w:val="00746B0E"/>
    <w:rsid w:val="00746BCB"/>
    <w:rsid w:val="00752B58"/>
    <w:rsid w:val="0077030A"/>
    <w:rsid w:val="0077078B"/>
    <w:rsid w:val="00773471"/>
    <w:rsid w:val="00776FEF"/>
    <w:rsid w:val="00780F3A"/>
    <w:rsid w:val="00785065"/>
    <w:rsid w:val="00790D50"/>
    <w:rsid w:val="007A2F12"/>
    <w:rsid w:val="007B0708"/>
    <w:rsid w:val="007B23AE"/>
    <w:rsid w:val="007B32C2"/>
    <w:rsid w:val="007C1698"/>
    <w:rsid w:val="007F3C40"/>
    <w:rsid w:val="008058B1"/>
    <w:rsid w:val="00813D07"/>
    <w:rsid w:val="00815A16"/>
    <w:rsid w:val="00817BFF"/>
    <w:rsid w:val="00823CF4"/>
    <w:rsid w:val="00851DC5"/>
    <w:rsid w:val="00867DF6"/>
    <w:rsid w:val="0087616B"/>
    <w:rsid w:val="00883650"/>
    <w:rsid w:val="008840E4"/>
    <w:rsid w:val="00897610"/>
    <w:rsid w:val="008A26D8"/>
    <w:rsid w:val="008A5F06"/>
    <w:rsid w:val="008A725B"/>
    <w:rsid w:val="008C7D47"/>
    <w:rsid w:val="008D5670"/>
    <w:rsid w:val="008E18D5"/>
    <w:rsid w:val="008E490B"/>
    <w:rsid w:val="008F7611"/>
    <w:rsid w:val="00901874"/>
    <w:rsid w:val="00902F61"/>
    <w:rsid w:val="00905A20"/>
    <w:rsid w:val="0090731C"/>
    <w:rsid w:val="00907793"/>
    <w:rsid w:val="00911D3E"/>
    <w:rsid w:val="00932CEA"/>
    <w:rsid w:val="009407EF"/>
    <w:rsid w:val="009469C7"/>
    <w:rsid w:val="009640FC"/>
    <w:rsid w:val="009757E9"/>
    <w:rsid w:val="00981FCB"/>
    <w:rsid w:val="009877FA"/>
    <w:rsid w:val="009909E6"/>
    <w:rsid w:val="00996E59"/>
    <w:rsid w:val="009A0D9C"/>
    <w:rsid w:val="009A2483"/>
    <w:rsid w:val="009A45E2"/>
    <w:rsid w:val="009A5BAF"/>
    <w:rsid w:val="009B11B9"/>
    <w:rsid w:val="009B159A"/>
    <w:rsid w:val="009B2FB4"/>
    <w:rsid w:val="009B41BC"/>
    <w:rsid w:val="009C106F"/>
    <w:rsid w:val="009C336F"/>
    <w:rsid w:val="009D0B4B"/>
    <w:rsid w:val="009E375D"/>
    <w:rsid w:val="009E5F3F"/>
    <w:rsid w:val="00A01323"/>
    <w:rsid w:val="00A0237B"/>
    <w:rsid w:val="00A07D6A"/>
    <w:rsid w:val="00A07E06"/>
    <w:rsid w:val="00A10DA7"/>
    <w:rsid w:val="00A1440E"/>
    <w:rsid w:val="00A2276B"/>
    <w:rsid w:val="00A4056E"/>
    <w:rsid w:val="00A51646"/>
    <w:rsid w:val="00A549D8"/>
    <w:rsid w:val="00A57169"/>
    <w:rsid w:val="00A57628"/>
    <w:rsid w:val="00A67CE4"/>
    <w:rsid w:val="00A76C60"/>
    <w:rsid w:val="00A77E32"/>
    <w:rsid w:val="00A8400E"/>
    <w:rsid w:val="00AA45C6"/>
    <w:rsid w:val="00AA4A91"/>
    <w:rsid w:val="00AA7A33"/>
    <w:rsid w:val="00AA7C1E"/>
    <w:rsid w:val="00AB17C8"/>
    <w:rsid w:val="00AD28E3"/>
    <w:rsid w:val="00AD2CBB"/>
    <w:rsid w:val="00AD4DE8"/>
    <w:rsid w:val="00AD4E8B"/>
    <w:rsid w:val="00AE3082"/>
    <w:rsid w:val="00B0560B"/>
    <w:rsid w:val="00B12ED0"/>
    <w:rsid w:val="00B36C54"/>
    <w:rsid w:val="00B46CD3"/>
    <w:rsid w:val="00B54803"/>
    <w:rsid w:val="00B634D8"/>
    <w:rsid w:val="00B730A4"/>
    <w:rsid w:val="00B93A59"/>
    <w:rsid w:val="00BA4A8A"/>
    <w:rsid w:val="00BA74D9"/>
    <w:rsid w:val="00BB1E42"/>
    <w:rsid w:val="00BC29BA"/>
    <w:rsid w:val="00BD7A79"/>
    <w:rsid w:val="00BE4286"/>
    <w:rsid w:val="00C020A6"/>
    <w:rsid w:val="00C069B4"/>
    <w:rsid w:val="00C11BBA"/>
    <w:rsid w:val="00C25431"/>
    <w:rsid w:val="00C302EE"/>
    <w:rsid w:val="00C624E0"/>
    <w:rsid w:val="00C75DC4"/>
    <w:rsid w:val="00CA1D56"/>
    <w:rsid w:val="00CA1F4C"/>
    <w:rsid w:val="00CB0DE4"/>
    <w:rsid w:val="00CC222D"/>
    <w:rsid w:val="00CD22BE"/>
    <w:rsid w:val="00CF360E"/>
    <w:rsid w:val="00CF6EB8"/>
    <w:rsid w:val="00CF7C15"/>
    <w:rsid w:val="00D06C2D"/>
    <w:rsid w:val="00D10AD7"/>
    <w:rsid w:val="00D115FE"/>
    <w:rsid w:val="00D11DBA"/>
    <w:rsid w:val="00D24F9E"/>
    <w:rsid w:val="00D421F7"/>
    <w:rsid w:val="00D44CE0"/>
    <w:rsid w:val="00D53723"/>
    <w:rsid w:val="00D720EA"/>
    <w:rsid w:val="00D77280"/>
    <w:rsid w:val="00D80EB3"/>
    <w:rsid w:val="00D870C6"/>
    <w:rsid w:val="00D92A64"/>
    <w:rsid w:val="00D932FB"/>
    <w:rsid w:val="00D97489"/>
    <w:rsid w:val="00DA5A35"/>
    <w:rsid w:val="00DC6A60"/>
    <w:rsid w:val="00DC7E74"/>
    <w:rsid w:val="00DD1BC9"/>
    <w:rsid w:val="00DE46DA"/>
    <w:rsid w:val="00DE712B"/>
    <w:rsid w:val="00DE7766"/>
    <w:rsid w:val="00DF39CA"/>
    <w:rsid w:val="00E01A1E"/>
    <w:rsid w:val="00E0229C"/>
    <w:rsid w:val="00E045C8"/>
    <w:rsid w:val="00E07701"/>
    <w:rsid w:val="00E15B00"/>
    <w:rsid w:val="00E27E02"/>
    <w:rsid w:val="00E33FCE"/>
    <w:rsid w:val="00E37BE0"/>
    <w:rsid w:val="00E57C77"/>
    <w:rsid w:val="00E63ADF"/>
    <w:rsid w:val="00E65B61"/>
    <w:rsid w:val="00E81A09"/>
    <w:rsid w:val="00E87E93"/>
    <w:rsid w:val="00EA4E91"/>
    <w:rsid w:val="00EB0B79"/>
    <w:rsid w:val="00EC3E49"/>
    <w:rsid w:val="00EC5DE5"/>
    <w:rsid w:val="00ED0D53"/>
    <w:rsid w:val="00ED7F0B"/>
    <w:rsid w:val="00EE374F"/>
    <w:rsid w:val="00EF0C75"/>
    <w:rsid w:val="00EF2C9E"/>
    <w:rsid w:val="00F02214"/>
    <w:rsid w:val="00F062CB"/>
    <w:rsid w:val="00F11AE6"/>
    <w:rsid w:val="00F14099"/>
    <w:rsid w:val="00F2037A"/>
    <w:rsid w:val="00F510D1"/>
    <w:rsid w:val="00F677E8"/>
    <w:rsid w:val="00F714AF"/>
    <w:rsid w:val="00F73022"/>
    <w:rsid w:val="00F911D1"/>
    <w:rsid w:val="00FB7ECB"/>
    <w:rsid w:val="00FC1D6B"/>
    <w:rsid w:val="00FE4193"/>
    <w:rsid w:val="00FE6181"/>
    <w:rsid w:val="00FE77B0"/>
    <w:rsid w:val="00FE78D1"/>
    <w:rsid w:val="00FF29B7"/>
    <w:rsid w:val="00FF7A3D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3826AC"/>
    <w:pPr>
      <w:spacing w:before="6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styleId="Date">
    <w:name w:val="Date"/>
    <w:basedOn w:val="Normal"/>
    <w:next w:val="Normal"/>
    <w:rsid w:val="006E54A0"/>
    <w:pPr>
      <w:spacing w:before="60"/>
      <w:jc w:val="right"/>
    </w:pPr>
    <w:rPr>
      <w:b/>
    </w:rPr>
  </w:style>
  <w:style w:type="paragraph" w:styleId="BodyText">
    <w:name w:val="Body Text"/>
    <w:basedOn w:val="Normal"/>
    <w:rsid w:val="005A08C4"/>
    <w:pPr>
      <w:spacing w:after="160"/>
    </w:pPr>
  </w:style>
  <w:style w:type="paragraph" w:customStyle="1" w:styleId="e-mailaddress">
    <w:name w:val="e-mail address"/>
    <w:basedOn w:val="Normal"/>
    <w:rsid w:val="005A08C4"/>
    <w:pPr>
      <w:spacing w:after="160"/>
    </w:pPr>
    <w:rPr>
      <w:szCs w:val="20"/>
    </w:rPr>
  </w:style>
  <w:style w:type="paragraph" w:customStyle="1" w:styleId="DatewnoSpaceBefore">
    <w:name w:val="Date w/no Space Before"/>
    <w:basedOn w:val="Date"/>
    <w:rsid w:val="00E0229C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8A5F06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6E54A0"/>
    <w:pPr>
      <w:numPr>
        <w:numId w:val="5"/>
      </w:numPr>
      <w:spacing w:before="60"/>
    </w:pPr>
  </w:style>
  <w:style w:type="paragraph" w:styleId="Title">
    <w:name w:val="Title"/>
    <w:basedOn w:val="Normal"/>
    <w:link w:val="TitleChar"/>
    <w:qFormat/>
    <w:rsid w:val="00040571"/>
    <w:rPr>
      <w:b/>
    </w:rPr>
  </w:style>
  <w:style w:type="character" w:customStyle="1" w:styleId="TitleChar">
    <w:name w:val="Title Char"/>
    <w:basedOn w:val="DefaultParagraphFont"/>
    <w:link w:val="Title"/>
    <w:rsid w:val="00040571"/>
    <w:rPr>
      <w:rFonts w:ascii="Tahoma" w:hAnsi="Tahoma"/>
      <w:b/>
      <w:spacing w:val="10"/>
      <w:sz w:val="16"/>
      <w:szCs w:val="16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826AC"/>
    <w:rPr>
      <w:rFonts w:ascii="Tahoma" w:hAnsi="Tahoma"/>
      <w:i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sonal\CV\Curriculum%20vita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BF66-048A-4155-B52A-2296F681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3601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</cp:lastModifiedBy>
  <cp:revision>187</cp:revision>
  <cp:lastPrinted>2011-05-05T18:20:00Z</cp:lastPrinted>
  <dcterms:created xsi:type="dcterms:W3CDTF">2010-04-29T19:50:00Z</dcterms:created>
  <dcterms:modified xsi:type="dcterms:W3CDTF">2011-05-05T19:22:00Z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